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632" w:rsidRPr="00620632" w:rsidRDefault="00620632" w:rsidP="00620632">
      <w:pPr>
        <w:jc w:val="center"/>
        <w:rPr>
          <w:rFonts w:asciiTheme="minorHAnsi" w:eastAsia="Times New Roman" w:hAnsiTheme="minorHAnsi" w:cstheme="minorHAnsi"/>
          <w:b/>
          <w:bCs/>
          <w:sz w:val="22"/>
        </w:rPr>
      </w:pPr>
      <w:r w:rsidRPr="00620632">
        <w:rPr>
          <w:rFonts w:asciiTheme="minorHAnsi" w:eastAsia="Times New Roman" w:hAnsiTheme="minorHAnsi" w:cstheme="minorHAnsi"/>
          <w:b/>
          <w:bCs/>
          <w:sz w:val="22"/>
        </w:rPr>
        <w:t>EMPLOYEE INFORMATION ENTRY FORM (TO BE FILLED IN CAPITAL LETTERS ONLY)</w:t>
      </w:r>
    </w:p>
    <w:p w:rsidR="00620632" w:rsidRPr="00620632" w:rsidRDefault="00620632" w:rsidP="00620632">
      <w:pPr>
        <w:ind w:left="-720"/>
        <w:rPr>
          <w:rFonts w:asciiTheme="minorHAnsi" w:eastAsia="Times New Roman" w:hAnsiTheme="minorHAnsi" w:cstheme="minorHAnsi"/>
          <w:b/>
          <w:bCs/>
          <w:sz w:val="22"/>
        </w:rPr>
      </w:pPr>
      <w:r w:rsidRPr="00620632">
        <w:rPr>
          <w:rFonts w:asciiTheme="minorHAnsi" w:eastAsia="Times New Roman" w:hAnsiTheme="minorHAnsi" w:cstheme="minorHAnsi"/>
          <w:b/>
          <w:bCs/>
          <w:sz w:val="22"/>
        </w:rPr>
        <w:t xml:space="preserve">EMPLOYEE NO: </w:t>
      </w:r>
    </w:p>
    <w:p w:rsidR="00620632" w:rsidRPr="00620632" w:rsidRDefault="00F72358" w:rsidP="00620632">
      <w:pPr>
        <w:ind w:left="-720"/>
        <w:rPr>
          <w:rFonts w:asciiTheme="minorHAnsi" w:eastAsia="Times New Roman" w:hAnsiTheme="minorHAnsi" w:cstheme="minorHAnsi"/>
          <w:b/>
          <w:bCs/>
          <w:sz w:val="22"/>
        </w:rPr>
      </w:pPr>
      <w:r w:rsidRPr="00620632">
        <w:rPr>
          <w:rFonts w:asciiTheme="minorHAnsi" w:hAnsiTheme="minorHAnsi" w:cstheme="minorHAnsi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15F9C3" wp14:editId="321B8967">
                <wp:simplePos x="0" y="0"/>
                <wp:positionH relativeFrom="column">
                  <wp:posOffset>4991100</wp:posOffset>
                </wp:positionH>
                <wp:positionV relativeFrom="paragraph">
                  <wp:posOffset>344805</wp:posOffset>
                </wp:positionV>
                <wp:extent cx="1495425" cy="15716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20632" w:rsidRPr="00385E6B" w:rsidRDefault="00F72358" w:rsidP="00620632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0053F7B" wp14:editId="44614406">
                                  <wp:extent cx="1056332" cy="1479328"/>
                                  <wp:effectExtent l="0" t="0" r="0" b="698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hoto.jp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6934" cy="15501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5F9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3pt;margin-top:27.15pt;width:117.75pt;height:12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" filled="f" stroked="f">
                <v:textbox>
                  <w:txbxContent>
                    <w:p w:rsidR="00620632" w:rsidRPr="00385E6B" w:rsidRDefault="00F72358" w:rsidP="00620632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noProof/>
                          <w:lang w:val="en-US"/>
                        </w:rPr>
                        <w:drawing>
                          <wp:inline distT="0" distB="0" distL="0" distR="0" wp14:anchorId="60053F7B" wp14:editId="44614406">
                            <wp:extent cx="1056332" cy="1479328"/>
                            <wp:effectExtent l="0" t="0" r="0" b="698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hoto.jp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6934" cy="15501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64DE6" w:rsidRPr="00620632">
        <w:rPr>
          <w:rFonts w:asciiTheme="minorHAnsi" w:hAnsiTheme="minorHAnsi" w:cstheme="minorHAnsi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05BF0" wp14:editId="2303EBCB">
                <wp:simplePos x="0" y="0"/>
                <wp:positionH relativeFrom="margin">
                  <wp:posOffset>4981575</wp:posOffset>
                </wp:positionH>
                <wp:positionV relativeFrom="paragraph">
                  <wp:posOffset>313690</wp:posOffset>
                </wp:positionV>
                <wp:extent cx="1495425" cy="15906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590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2E654" id="Rectangle 14" o:spid="_x0000_s1026" style="position:absolute;margin-left:392.25pt;margin-top:24.7pt;width:117.75pt;height:1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" filled="f" strokecolor="black [3213]" strokeweight="2pt">
                <w10:wrap anchorx="margin"/>
              </v:rect>
            </w:pict>
          </mc:Fallback>
        </mc:AlternateContent>
      </w:r>
      <w:r w:rsidR="00620632" w:rsidRPr="00620632">
        <w:rPr>
          <w:rFonts w:asciiTheme="minorHAnsi" w:eastAsia="Times New Roman" w:hAnsiTheme="minorHAnsi" w:cstheme="minorHAnsi"/>
          <w:b/>
          <w:bCs/>
          <w:sz w:val="22"/>
        </w:rPr>
        <w:t xml:space="preserve">DATE OF JOINING (DD-MMM-YYYY): </w:t>
      </w:r>
      <w:r w:rsidR="00FE1317">
        <w:rPr>
          <w:rFonts w:asciiTheme="minorHAnsi" w:eastAsia="Times New Roman" w:hAnsiTheme="minorHAnsi" w:cstheme="minorHAnsi"/>
          <w:b/>
          <w:bCs/>
          <w:sz w:val="22"/>
        </w:rPr>
        <w:t xml:space="preserve">15 – 02 – 2021 </w:t>
      </w:r>
    </w:p>
    <w:tbl>
      <w:tblPr>
        <w:tblStyle w:val="TableGrid"/>
        <w:tblW w:w="8319" w:type="dxa"/>
        <w:tblInd w:w="-725" w:type="dxa"/>
        <w:tblLook w:val="04A0" w:firstRow="1" w:lastRow="0" w:firstColumn="1" w:lastColumn="0" w:noHBand="0" w:noVBand="1"/>
      </w:tblPr>
      <w:tblGrid>
        <w:gridCol w:w="8319"/>
      </w:tblGrid>
      <w:tr w:rsidR="00620632" w:rsidRPr="00620632" w:rsidTr="00702B19">
        <w:trPr>
          <w:trHeight w:val="257"/>
        </w:trPr>
        <w:tc>
          <w:tcPr>
            <w:tcW w:w="8319" w:type="dxa"/>
            <w:shd w:val="clear" w:color="auto" w:fill="DBE5F1" w:themeFill="accent1" w:themeFillTint="33"/>
          </w:tcPr>
          <w:p w:rsidR="00620632" w:rsidRPr="00620632" w:rsidRDefault="00620632" w:rsidP="00702B19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sz w:val="22"/>
              </w:rPr>
              <w:t>GENERAL DETAILS</w:t>
            </w:r>
          </w:p>
        </w:tc>
      </w:tr>
      <w:tr w:rsidR="00620632" w:rsidRPr="00620632" w:rsidTr="00702B19">
        <w:trPr>
          <w:trHeight w:val="243"/>
        </w:trPr>
        <w:tc>
          <w:tcPr>
            <w:tcW w:w="8319" w:type="dxa"/>
          </w:tcPr>
          <w:p w:rsidR="00620632" w:rsidRPr="00620632" w:rsidRDefault="00620632" w:rsidP="00702B1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sz w:val="22"/>
              </w:rPr>
              <w:t>Details To be filled as per passport</w:t>
            </w:r>
          </w:p>
        </w:tc>
      </w:tr>
      <w:tr w:rsidR="00620632" w:rsidRPr="00620632" w:rsidTr="00702B19">
        <w:trPr>
          <w:trHeight w:val="243"/>
        </w:trPr>
        <w:tc>
          <w:tcPr>
            <w:tcW w:w="8319" w:type="dxa"/>
          </w:tcPr>
          <w:p w:rsidR="00620632" w:rsidRPr="00620632" w:rsidRDefault="00620632" w:rsidP="00702B19">
            <w:pPr>
              <w:spacing w:line="276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sz w:val="22"/>
              </w:rPr>
              <w:t>First / Given Name:</w:t>
            </w:r>
            <w:r w:rsidR="00FE1317">
              <w:rPr>
                <w:rFonts w:asciiTheme="minorHAnsi" w:hAnsiTheme="minorHAnsi" w:cstheme="minorHAnsi"/>
                <w:b/>
                <w:sz w:val="22"/>
              </w:rPr>
              <w:t xml:space="preserve"> Samhitha</w:t>
            </w:r>
          </w:p>
        </w:tc>
      </w:tr>
      <w:tr w:rsidR="00620632" w:rsidRPr="00620632" w:rsidTr="00702B19">
        <w:trPr>
          <w:trHeight w:val="243"/>
        </w:trPr>
        <w:tc>
          <w:tcPr>
            <w:tcW w:w="8319" w:type="dxa"/>
          </w:tcPr>
          <w:p w:rsidR="00620632" w:rsidRPr="00620632" w:rsidRDefault="00620632" w:rsidP="00702B19">
            <w:pPr>
              <w:spacing w:line="276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sz w:val="22"/>
              </w:rPr>
              <w:t>Last / Surname:</w:t>
            </w:r>
            <w:r w:rsidR="00FE1317">
              <w:rPr>
                <w:rFonts w:asciiTheme="minorHAnsi" w:hAnsiTheme="minorHAnsi" w:cstheme="minorHAnsi"/>
                <w:b/>
                <w:sz w:val="22"/>
              </w:rPr>
              <w:t xml:space="preserve"> R</w:t>
            </w:r>
            <w:r w:rsidR="00046B5E">
              <w:rPr>
                <w:rFonts w:asciiTheme="minorHAnsi" w:hAnsiTheme="minorHAnsi" w:cstheme="minorHAnsi"/>
                <w:b/>
                <w:sz w:val="22"/>
              </w:rPr>
              <w:t>udresh</w:t>
            </w:r>
          </w:p>
        </w:tc>
      </w:tr>
      <w:tr w:rsidR="00620632" w:rsidRPr="00620632" w:rsidTr="00702B19">
        <w:trPr>
          <w:trHeight w:val="243"/>
        </w:trPr>
        <w:tc>
          <w:tcPr>
            <w:tcW w:w="8319" w:type="dxa"/>
          </w:tcPr>
          <w:p w:rsidR="00620632" w:rsidRPr="00620632" w:rsidRDefault="00620632" w:rsidP="00702B19">
            <w:pPr>
              <w:spacing w:line="276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sz w:val="22"/>
              </w:rPr>
              <w:t xml:space="preserve">Date of Birth (DD-MMM-YYYY): </w:t>
            </w:r>
            <w:r w:rsidR="00FE1317">
              <w:rPr>
                <w:rFonts w:asciiTheme="minorHAnsi" w:hAnsiTheme="minorHAnsi" w:cstheme="minorHAnsi"/>
                <w:b/>
                <w:sz w:val="22"/>
              </w:rPr>
              <w:t xml:space="preserve">19 – 10 – 1999 </w:t>
            </w:r>
          </w:p>
        </w:tc>
      </w:tr>
      <w:tr w:rsidR="00620632" w:rsidRPr="00620632" w:rsidTr="00702B19">
        <w:trPr>
          <w:trHeight w:val="243"/>
        </w:trPr>
        <w:tc>
          <w:tcPr>
            <w:tcW w:w="8319" w:type="dxa"/>
          </w:tcPr>
          <w:p w:rsidR="00620632" w:rsidRPr="00620632" w:rsidRDefault="00620632" w:rsidP="00702B19">
            <w:pPr>
              <w:spacing w:line="276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sz w:val="22"/>
              </w:rPr>
              <w:t>Age:</w:t>
            </w:r>
            <w:r w:rsidR="00FE1317">
              <w:rPr>
                <w:rFonts w:asciiTheme="minorHAnsi" w:hAnsiTheme="minorHAnsi" w:cstheme="minorHAnsi"/>
                <w:b/>
                <w:sz w:val="22"/>
              </w:rPr>
              <w:t xml:space="preserve"> 21 </w:t>
            </w:r>
          </w:p>
        </w:tc>
      </w:tr>
      <w:tr w:rsidR="00620632" w:rsidRPr="00620632" w:rsidTr="00702B19">
        <w:trPr>
          <w:trHeight w:val="243"/>
        </w:trPr>
        <w:tc>
          <w:tcPr>
            <w:tcW w:w="8319" w:type="dxa"/>
          </w:tcPr>
          <w:p w:rsidR="00620632" w:rsidRPr="00620632" w:rsidRDefault="00620632" w:rsidP="00702B19">
            <w:pPr>
              <w:spacing w:line="276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sz w:val="22"/>
              </w:rPr>
              <w:t>Father’s Name:</w:t>
            </w:r>
            <w:r w:rsidR="00FE1317">
              <w:rPr>
                <w:rFonts w:asciiTheme="minorHAnsi" w:hAnsiTheme="minorHAnsi" w:cstheme="minorHAnsi"/>
                <w:b/>
                <w:sz w:val="22"/>
              </w:rPr>
              <w:t xml:space="preserve"> Rudresh H</w:t>
            </w:r>
            <w:r w:rsidR="00046B5E">
              <w:rPr>
                <w:rFonts w:asciiTheme="minorHAnsi" w:hAnsiTheme="minorHAnsi" w:cstheme="minorHAnsi"/>
                <w:b/>
                <w:sz w:val="22"/>
              </w:rPr>
              <w:t>ucheerappa</w:t>
            </w:r>
          </w:p>
        </w:tc>
      </w:tr>
      <w:tr w:rsidR="00620632" w:rsidRPr="00620632" w:rsidTr="00702B19">
        <w:trPr>
          <w:trHeight w:val="243"/>
        </w:trPr>
        <w:tc>
          <w:tcPr>
            <w:tcW w:w="8319" w:type="dxa"/>
          </w:tcPr>
          <w:p w:rsidR="00620632" w:rsidRPr="00620632" w:rsidRDefault="00620632" w:rsidP="00702B19">
            <w:pPr>
              <w:spacing w:line="276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sz w:val="22"/>
              </w:rPr>
              <w:t xml:space="preserve">Mother Maiden Name: </w:t>
            </w:r>
            <w:r w:rsidR="00FE1317">
              <w:rPr>
                <w:rFonts w:asciiTheme="minorHAnsi" w:hAnsiTheme="minorHAnsi" w:cstheme="minorHAnsi"/>
                <w:b/>
                <w:sz w:val="22"/>
              </w:rPr>
              <w:t>Hemamalini B</w:t>
            </w:r>
            <w:r w:rsidR="00046B5E">
              <w:rPr>
                <w:rFonts w:asciiTheme="minorHAnsi" w:hAnsiTheme="minorHAnsi" w:cstheme="minorHAnsi"/>
                <w:b/>
                <w:sz w:val="22"/>
              </w:rPr>
              <w:t>engaluru</w:t>
            </w:r>
            <w:r w:rsidR="00FE1317">
              <w:rPr>
                <w:rFonts w:asciiTheme="minorHAnsi" w:hAnsiTheme="minorHAnsi" w:cstheme="minorHAnsi"/>
                <w:b/>
                <w:sz w:val="22"/>
              </w:rPr>
              <w:t xml:space="preserve"> S</w:t>
            </w:r>
            <w:r w:rsidR="00046B5E">
              <w:rPr>
                <w:rFonts w:asciiTheme="minorHAnsi" w:hAnsiTheme="minorHAnsi" w:cstheme="minorHAnsi"/>
                <w:b/>
                <w:sz w:val="22"/>
              </w:rPr>
              <w:t>adashiva</w:t>
            </w:r>
          </w:p>
        </w:tc>
      </w:tr>
    </w:tbl>
    <w:p w:rsidR="00620632" w:rsidRPr="00620632" w:rsidRDefault="00620632" w:rsidP="00620632">
      <w:pPr>
        <w:rPr>
          <w:rFonts w:asciiTheme="minorHAnsi" w:hAnsiTheme="minorHAnsi" w:cstheme="minorHAnsi"/>
          <w:sz w:val="22"/>
        </w:rPr>
      </w:pP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5220"/>
        <w:gridCol w:w="5670"/>
      </w:tblGrid>
      <w:tr w:rsidR="00620632" w:rsidRPr="00620632" w:rsidTr="00702B19">
        <w:tc>
          <w:tcPr>
            <w:tcW w:w="10890" w:type="dxa"/>
            <w:gridSpan w:val="2"/>
            <w:shd w:val="clear" w:color="auto" w:fill="DBE5F1" w:themeFill="accent1" w:themeFillTint="33"/>
          </w:tcPr>
          <w:p w:rsidR="00620632" w:rsidRPr="00620632" w:rsidRDefault="00620632" w:rsidP="00620632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sz w:val="22"/>
              </w:rPr>
              <w:t>PERSONAL DETAILS</w:t>
            </w:r>
          </w:p>
        </w:tc>
      </w:tr>
      <w:tr w:rsidR="009A7650" w:rsidRPr="00620632" w:rsidTr="00702B19">
        <w:tc>
          <w:tcPr>
            <w:tcW w:w="5220" w:type="dxa"/>
          </w:tcPr>
          <w:p w:rsidR="009A7650" w:rsidRPr="009A7650" w:rsidRDefault="009A7650" w:rsidP="00702B19">
            <w:pPr>
              <w:pStyle w:val="NoSpacing"/>
              <w:spacing w:line="276" w:lineRule="auto"/>
              <w:rPr>
                <w:rFonts w:cstheme="minorHAnsi"/>
                <w:b/>
                <w:color w:val="244061" w:themeColor="accent1" w:themeShade="80"/>
              </w:rPr>
            </w:pPr>
            <w:r w:rsidRPr="009A7650">
              <w:rPr>
                <w:rFonts w:cstheme="minorHAnsi"/>
                <w:b/>
                <w:noProof/>
                <w:color w:val="244061" w:themeColor="accent1" w:themeShade="8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58222F2" wp14:editId="4C839BA5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40640</wp:posOffset>
                      </wp:positionV>
                      <wp:extent cx="142875" cy="133350"/>
                      <wp:effectExtent l="0" t="0" r="28575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C77604" id="Rectangle 15" o:spid="_x0000_s1026" style="position:absolute;margin-left:101.75pt;margin-top:3.2pt;width:11.25pt;height:1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" fillcolor="black [3213]" strokecolor="black [3213]" strokeweight="1.5pt"/>
                  </w:pict>
                </mc:Fallback>
              </mc:AlternateContent>
            </w:r>
            <w:r w:rsidRPr="009A7650">
              <w:rPr>
                <w:rFonts w:cstheme="minorHAnsi"/>
                <w:b/>
                <w:noProof/>
                <w:color w:val="244061" w:themeColor="accent1" w:themeShade="8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FF6DAD6" wp14:editId="6C363209">
                      <wp:simplePos x="0" y="0"/>
                      <wp:positionH relativeFrom="column">
                        <wp:posOffset>2054225</wp:posOffset>
                      </wp:positionH>
                      <wp:positionV relativeFrom="paragraph">
                        <wp:posOffset>40640</wp:posOffset>
                      </wp:positionV>
                      <wp:extent cx="142875" cy="133350"/>
                      <wp:effectExtent l="0" t="0" r="28575" b="1905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4F834933" id="Rectangle 16" o:spid="_x0000_s1026" style="position:absolute;margin-left:161.75pt;margin-top:3.2pt;width:11.25pt;height:1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" filled="f" strokecolor="black [3213]" strokeweight="1.5pt"/>
                  </w:pict>
                </mc:Fallback>
              </mc:AlternateContent>
            </w:r>
            <w:r w:rsidRPr="009A7650">
              <w:rPr>
                <w:rFonts w:cstheme="minorHAnsi"/>
                <w:b/>
                <w:color w:val="244061" w:themeColor="accent1" w:themeShade="80"/>
              </w:rPr>
              <w:t xml:space="preserve">Marital Status:  Single        Married </w:t>
            </w:r>
          </w:p>
        </w:tc>
        <w:tc>
          <w:tcPr>
            <w:tcW w:w="5670" w:type="dxa"/>
          </w:tcPr>
          <w:p w:rsidR="009A7650" w:rsidRPr="009A7650" w:rsidRDefault="00970AAD" w:rsidP="00702B19">
            <w:pPr>
              <w:pStyle w:val="NoSpacing"/>
              <w:spacing w:line="276" w:lineRule="auto"/>
              <w:rPr>
                <w:rFonts w:cstheme="minorHAnsi"/>
                <w:b/>
                <w:color w:val="244061" w:themeColor="accent1" w:themeShade="80"/>
              </w:rPr>
            </w:pPr>
            <w:r w:rsidRPr="009A7650">
              <w:rPr>
                <w:rFonts w:cstheme="minorHAnsi"/>
                <w:b/>
                <w:color w:val="244061" w:themeColor="accent1" w:themeShade="80"/>
              </w:rPr>
              <w:t>Spouse Name (if Married):</w:t>
            </w:r>
          </w:p>
        </w:tc>
      </w:tr>
      <w:tr w:rsidR="009A7650" w:rsidRPr="00620632" w:rsidTr="00702B19">
        <w:tc>
          <w:tcPr>
            <w:tcW w:w="5220" w:type="dxa"/>
          </w:tcPr>
          <w:p w:rsidR="009A7650" w:rsidRPr="009A7650" w:rsidRDefault="009A7650" w:rsidP="00702B19">
            <w:pPr>
              <w:pStyle w:val="NoSpacing"/>
              <w:spacing w:line="276" w:lineRule="auto"/>
              <w:rPr>
                <w:rFonts w:cstheme="minorHAnsi"/>
                <w:b/>
                <w:color w:val="244061" w:themeColor="accent1" w:themeShade="80"/>
              </w:rPr>
            </w:pPr>
            <w:r w:rsidRPr="009A7650">
              <w:rPr>
                <w:rFonts w:cstheme="minorHAnsi"/>
                <w:b/>
                <w:color w:val="244061" w:themeColor="accent1" w:themeShade="80"/>
              </w:rPr>
              <w:t>PAN:</w:t>
            </w:r>
            <w:r w:rsidR="00FE1317">
              <w:rPr>
                <w:rFonts w:cstheme="minorHAnsi"/>
                <w:b/>
                <w:color w:val="244061" w:themeColor="accent1" w:themeShade="80"/>
              </w:rPr>
              <w:t xml:space="preserve"> </w:t>
            </w:r>
          </w:p>
        </w:tc>
        <w:tc>
          <w:tcPr>
            <w:tcW w:w="5670" w:type="dxa"/>
          </w:tcPr>
          <w:p w:rsidR="009A7650" w:rsidRPr="009A7650" w:rsidRDefault="00970AAD" w:rsidP="00702B19">
            <w:pPr>
              <w:pStyle w:val="NoSpacing"/>
              <w:spacing w:line="276" w:lineRule="auto"/>
              <w:rPr>
                <w:rFonts w:cstheme="minorHAnsi"/>
                <w:b/>
                <w:color w:val="244061" w:themeColor="accent1" w:themeShade="80"/>
              </w:rPr>
            </w:pPr>
            <w:r>
              <w:rPr>
                <w:rFonts w:cstheme="minorHAnsi"/>
                <w:b/>
                <w:color w:val="244061" w:themeColor="accent1" w:themeShade="80"/>
              </w:rPr>
              <w:t>Nationality:</w:t>
            </w:r>
            <w:r w:rsidR="00FE1317">
              <w:rPr>
                <w:rFonts w:cstheme="minorHAnsi"/>
                <w:b/>
                <w:color w:val="244061" w:themeColor="accent1" w:themeShade="80"/>
              </w:rPr>
              <w:t xml:space="preserve"> Indian</w:t>
            </w:r>
          </w:p>
        </w:tc>
      </w:tr>
      <w:tr w:rsidR="00620632" w:rsidRPr="00620632" w:rsidTr="00702B19">
        <w:tc>
          <w:tcPr>
            <w:tcW w:w="5220" w:type="dxa"/>
          </w:tcPr>
          <w:p w:rsidR="00620632" w:rsidRPr="009A7650" w:rsidRDefault="00620632" w:rsidP="00702B19">
            <w:pPr>
              <w:pStyle w:val="NoSpacing"/>
              <w:spacing w:line="276" w:lineRule="auto"/>
              <w:rPr>
                <w:rFonts w:cstheme="minorHAnsi"/>
                <w:b/>
                <w:color w:val="244061" w:themeColor="accent1" w:themeShade="80"/>
              </w:rPr>
            </w:pPr>
            <w:r w:rsidRPr="009A7650">
              <w:rPr>
                <w:rFonts w:cstheme="minorHAnsi"/>
                <w:b/>
                <w:color w:val="244061" w:themeColor="accent1" w:themeShade="80"/>
              </w:rPr>
              <w:t>UAN (PF No) :</w:t>
            </w:r>
          </w:p>
        </w:tc>
        <w:tc>
          <w:tcPr>
            <w:tcW w:w="5670" w:type="dxa"/>
          </w:tcPr>
          <w:p w:rsidR="00620632" w:rsidRPr="009A7650" w:rsidRDefault="00620632" w:rsidP="00702B19">
            <w:pPr>
              <w:pStyle w:val="NoSpacing"/>
              <w:spacing w:line="276" w:lineRule="auto"/>
              <w:rPr>
                <w:rFonts w:cstheme="minorHAnsi"/>
                <w:b/>
                <w:color w:val="244061" w:themeColor="accent1" w:themeShade="80"/>
              </w:rPr>
            </w:pPr>
            <w:r w:rsidRPr="009A7650">
              <w:rPr>
                <w:rFonts w:cstheme="minorHAnsi"/>
                <w:b/>
                <w:noProof/>
                <w:color w:val="244061" w:themeColor="accent1" w:themeShade="8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62A6B7E" wp14:editId="546AB416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26035</wp:posOffset>
                      </wp:positionV>
                      <wp:extent cx="142875" cy="133350"/>
                      <wp:effectExtent l="0" t="0" r="28575" b="1905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5AD69E7D" id="Rectangle 39" o:spid="_x0000_s1026" style="position:absolute;margin-left:65pt;margin-top:2.05pt;width:11.25pt;height:1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" filled="f" strokecolor="black [3213]" strokeweight="1.5pt"/>
                  </w:pict>
                </mc:Fallback>
              </mc:AlternateContent>
            </w:r>
            <w:r w:rsidRPr="009A7650">
              <w:rPr>
                <w:rFonts w:cstheme="minorHAnsi"/>
                <w:b/>
                <w:noProof/>
                <w:color w:val="244061" w:themeColor="accent1" w:themeShade="8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C8B9ED0" wp14:editId="33585DD7">
                      <wp:simplePos x="0" y="0"/>
                      <wp:positionH relativeFrom="column">
                        <wp:posOffset>1511300</wp:posOffset>
                      </wp:positionH>
                      <wp:positionV relativeFrom="paragraph">
                        <wp:posOffset>26035</wp:posOffset>
                      </wp:positionV>
                      <wp:extent cx="142875" cy="133350"/>
                      <wp:effectExtent l="0" t="0" r="28575" b="1905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E6ED4B" id="Rectangle 40" o:spid="_x0000_s1026" style="position:absolute;margin-left:119pt;margin-top:2.05pt;width:11.25pt;height:1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" fillcolor="black [3213]" strokecolor="black [3213]" strokeweight="1.5pt"/>
                  </w:pict>
                </mc:Fallback>
              </mc:AlternateContent>
            </w:r>
            <w:r w:rsidRPr="009A7650">
              <w:rPr>
                <w:rFonts w:cstheme="minorHAnsi"/>
                <w:b/>
                <w:color w:val="244061" w:themeColor="accent1" w:themeShade="80"/>
              </w:rPr>
              <w:t xml:space="preserve">Gender: Male       Female </w:t>
            </w:r>
          </w:p>
        </w:tc>
      </w:tr>
      <w:tr w:rsidR="00620632" w:rsidRPr="00620632" w:rsidTr="00702B19">
        <w:tc>
          <w:tcPr>
            <w:tcW w:w="5220" w:type="dxa"/>
          </w:tcPr>
          <w:p w:rsidR="00620632" w:rsidRPr="009A7650" w:rsidRDefault="00620632" w:rsidP="00702B19">
            <w:pPr>
              <w:pStyle w:val="NoSpacing"/>
              <w:spacing w:line="276" w:lineRule="auto"/>
              <w:rPr>
                <w:rFonts w:cstheme="minorHAnsi"/>
                <w:b/>
                <w:color w:val="244061" w:themeColor="accent1" w:themeShade="80"/>
              </w:rPr>
            </w:pPr>
            <w:r w:rsidRPr="009A7650">
              <w:rPr>
                <w:rFonts w:cstheme="minorHAnsi"/>
                <w:b/>
                <w:color w:val="244061" w:themeColor="accent1" w:themeShade="80"/>
              </w:rPr>
              <w:t>Aadh</w:t>
            </w:r>
            <w:r w:rsidR="009A7650" w:rsidRPr="009A7650">
              <w:rPr>
                <w:rFonts w:cstheme="minorHAnsi"/>
                <w:b/>
                <w:color w:val="244061" w:themeColor="accent1" w:themeShade="80"/>
              </w:rPr>
              <w:t>a</w:t>
            </w:r>
            <w:r w:rsidRPr="009A7650">
              <w:rPr>
                <w:rFonts w:cstheme="minorHAnsi"/>
                <w:b/>
                <w:color w:val="244061" w:themeColor="accent1" w:themeShade="80"/>
              </w:rPr>
              <w:t>ar Card No :</w:t>
            </w:r>
            <w:r w:rsidR="00FE1317">
              <w:rPr>
                <w:rFonts w:cstheme="minorHAnsi"/>
                <w:b/>
                <w:color w:val="244061" w:themeColor="accent1" w:themeShade="80"/>
              </w:rPr>
              <w:t xml:space="preserve"> 8997 8992 6414</w:t>
            </w:r>
          </w:p>
        </w:tc>
        <w:tc>
          <w:tcPr>
            <w:tcW w:w="5670" w:type="dxa"/>
          </w:tcPr>
          <w:p w:rsidR="00620632" w:rsidRPr="009A7650" w:rsidRDefault="00620632" w:rsidP="00702B19">
            <w:pPr>
              <w:pStyle w:val="NoSpacing"/>
              <w:spacing w:line="276" w:lineRule="auto"/>
              <w:rPr>
                <w:rFonts w:cstheme="minorHAnsi"/>
                <w:b/>
                <w:color w:val="244061" w:themeColor="accent1" w:themeShade="80"/>
              </w:rPr>
            </w:pPr>
            <w:r w:rsidRPr="009A7650">
              <w:rPr>
                <w:rFonts w:cstheme="minorHAnsi"/>
                <w:b/>
                <w:color w:val="244061" w:themeColor="accent1" w:themeShade="80"/>
              </w:rPr>
              <w:t>Blood Group:</w:t>
            </w:r>
            <w:r w:rsidR="00FE1317">
              <w:rPr>
                <w:rFonts w:cstheme="minorHAnsi"/>
                <w:b/>
                <w:color w:val="244061" w:themeColor="accent1" w:themeShade="80"/>
              </w:rPr>
              <w:t xml:space="preserve"> B+</w:t>
            </w:r>
          </w:p>
        </w:tc>
      </w:tr>
    </w:tbl>
    <w:p w:rsidR="00620632" w:rsidRPr="00620632" w:rsidRDefault="00620632" w:rsidP="00620632">
      <w:pPr>
        <w:rPr>
          <w:rFonts w:asciiTheme="minorHAnsi" w:hAnsiTheme="minorHAnsi" w:cstheme="minorHAnsi"/>
          <w:sz w:val="22"/>
        </w:rPr>
      </w:pP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5220"/>
        <w:gridCol w:w="5670"/>
      </w:tblGrid>
      <w:tr w:rsidR="00620632" w:rsidRPr="00620632" w:rsidTr="00702B19">
        <w:tc>
          <w:tcPr>
            <w:tcW w:w="10890" w:type="dxa"/>
            <w:gridSpan w:val="2"/>
            <w:shd w:val="clear" w:color="auto" w:fill="DBE5F1" w:themeFill="accent1" w:themeFillTint="33"/>
          </w:tcPr>
          <w:p w:rsidR="00620632" w:rsidRPr="00620632" w:rsidRDefault="00620632" w:rsidP="00620632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sz w:val="22"/>
              </w:rPr>
              <w:t>PASSPORT DETAILS</w:t>
            </w:r>
          </w:p>
        </w:tc>
      </w:tr>
      <w:tr w:rsidR="00620632" w:rsidRPr="00620632" w:rsidTr="00702B19">
        <w:tc>
          <w:tcPr>
            <w:tcW w:w="5220" w:type="dxa"/>
          </w:tcPr>
          <w:p w:rsidR="00620632" w:rsidRPr="00620632" w:rsidRDefault="00620632" w:rsidP="00702B19">
            <w:pPr>
              <w:spacing w:line="276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sz w:val="22"/>
              </w:rPr>
              <w:t xml:space="preserve">Passport Number: </w:t>
            </w:r>
            <w:r w:rsidR="00046B5E">
              <w:rPr>
                <w:rFonts w:asciiTheme="minorHAnsi" w:hAnsiTheme="minorHAnsi" w:cstheme="minorHAnsi"/>
                <w:b/>
                <w:sz w:val="22"/>
              </w:rPr>
              <w:t>Z5160006</w:t>
            </w:r>
          </w:p>
        </w:tc>
        <w:tc>
          <w:tcPr>
            <w:tcW w:w="5670" w:type="dxa"/>
            <w:vMerge w:val="restart"/>
            <w:vAlign w:val="center"/>
          </w:tcPr>
          <w:p w:rsidR="00620632" w:rsidRPr="00620632" w:rsidRDefault="00620632" w:rsidP="00702B19">
            <w:pPr>
              <w:spacing w:line="276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noProof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998A5BF" wp14:editId="501B88A5">
                      <wp:simplePos x="0" y="0"/>
                      <wp:positionH relativeFrom="column">
                        <wp:posOffset>1514475</wp:posOffset>
                      </wp:positionH>
                      <wp:positionV relativeFrom="paragraph">
                        <wp:posOffset>26035</wp:posOffset>
                      </wp:positionV>
                      <wp:extent cx="142875" cy="133350"/>
                      <wp:effectExtent l="0" t="0" r="28575" b="1905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0193DFF9" id="Rectangle 28" o:spid="_x0000_s1026" style="position:absolute;margin-left:119.25pt;margin-top:2.05pt;width:11.25pt;height:1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" filled="f" strokecolor="black [3213]" strokeweight="1.5pt"/>
                  </w:pict>
                </mc:Fallback>
              </mc:AlternateContent>
            </w:r>
            <w:r w:rsidRPr="00620632">
              <w:rPr>
                <w:rFonts w:asciiTheme="minorHAnsi" w:hAnsiTheme="minorHAnsi" w:cstheme="minorHAnsi"/>
                <w:b/>
                <w:noProof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B56103C" wp14:editId="3FB9B606">
                      <wp:simplePos x="0" y="0"/>
                      <wp:positionH relativeFrom="column">
                        <wp:posOffset>1069975</wp:posOffset>
                      </wp:positionH>
                      <wp:positionV relativeFrom="paragraph">
                        <wp:posOffset>29845</wp:posOffset>
                      </wp:positionV>
                      <wp:extent cx="142875" cy="133350"/>
                      <wp:effectExtent l="0" t="0" r="28575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6593F9D3" id="Rectangle 3" o:spid="_x0000_s1026" style="position:absolute;margin-left:84.25pt;margin-top:2.35pt;width:11.25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" filled="f" strokecolor="black [3213]" strokeweight="1.5pt"/>
                  </w:pict>
                </mc:Fallback>
              </mc:AlternateContent>
            </w:r>
            <w:r w:rsidRPr="00620632">
              <w:rPr>
                <w:rFonts w:asciiTheme="minorHAnsi" w:hAnsiTheme="minorHAnsi" w:cstheme="minorHAnsi"/>
                <w:b/>
                <w:sz w:val="22"/>
              </w:rPr>
              <w:t xml:space="preserve">ECNR  Status: </w:t>
            </w:r>
            <w:r w:rsidRPr="00620632">
              <w:rPr>
                <w:rFonts w:asciiTheme="minorHAnsi" w:hAnsiTheme="minorHAnsi" w:cstheme="minorHAnsi"/>
                <w:sz w:val="22"/>
              </w:rPr>
              <w:t>Yes         No</w:t>
            </w:r>
            <w:r w:rsidRPr="00620632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</w:p>
        </w:tc>
      </w:tr>
      <w:tr w:rsidR="00620632" w:rsidRPr="00620632" w:rsidTr="00702B19">
        <w:tc>
          <w:tcPr>
            <w:tcW w:w="5220" w:type="dxa"/>
          </w:tcPr>
          <w:p w:rsidR="00620632" w:rsidRPr="00620632" w:rsidRDefault="00620632" w:rsidP="00702B19">
            <w:pPr>
              <w:spacing w:line="276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sz w:val="22"/>
              </w:rPr>
              <w:t>Date of Issue:</w:t>
            </w:r>
            <w:r w:rsidR="00046B5E">
              <w:rPr>
                <w:rFonts w:asciiTheme="minorHAnsi" w:hAnsiTheme="minorHAnsi" w:cstheme="minorHAnsi"/>
                <w:b/>
                <w:sz w:val="22"/>
              </w:rPr>
              <w:t xml:space="preserve"> 28/ 08/ 2018</w:t>
            </w:r>
          </w:p>
        </w:tc>
        <w:tc>
          <w:tcPr>
            <w:tcW w:w="5670" w:type="dxa"/>
            <w:vMerge/>
          </w:tcPr>
          <w:p w:rsidR="00620632" w:rsidRPr="00620632" w:rsidRDefault="00620632" w:rsidP="00702B19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620632" w:rsidRPr="00620632" w:rsidTr="00702B19">
        <w:tc>
          <w:tcPr>
            <w:tcW w:w="5220" w:type="dxa"/>
          </w:tcPr>
          <w:p w:rsidR="00620632" w:rsidRPr="00620632" w:rsidRDefault="00620632" w:rsidP="00702B19">
            <w:pPr>
              <w:spacing w:line="276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sz w:val="22"/>
              </w:rPr>
              <w:t>Date of Expiry:</w:t>
            </w:r>
            <w:r w:rsidR="00046B5E">
              <w:rPr>
                <w:rFonts w:asciiTheme="minorHAnsi" w:hAnsiTheme="minorHAnsi" w:cstheme="minorHAnsi"/>
                <w:b/>
                <w:sz w:val="22"/>
              </w:rPr>
              <w:t xml:space="preserve"> 27/ 08/ 2028</w:t>
            </w:r>
          </w:p>
        </w:tc>
        <w:tc>
          <w:tcPr>
            <w:tcW w:w="5670" w:type="dxa"/>
            <w:vMerge/>
          </w:tcPr>
          <w:p w:rsidR="00620632" w:rsidRPr="00620632" w:rsidRDefault="00620632" w:rsidP="00702B19">
            <w:pPr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620632" w:rsidRPr="00620632" w:rsidRDefault="00620632" w:rsidP="00620632">
      <w:pPr>
        <w:rPr>
          <w:rFonts w:asciiTheme="minorHAnsi" w:hAnsiTheme="minorHAnsi" w:cstheme="minorHAnsi"/>
          <w:sz w:val="22"/>
        </w:rPr>
      </w:pPr>
    </w:p>
    <w:tbl>
      <w:tblPr>
        <w:tblStyle w:val="TableGrid"/>
        <w:tblW w:w="1089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720"/>
        <w:gridCol w:w="2430"/>
        <w:gridCol w:w="2430"/>
        <w:gridCol w:w="990"/>
        <w:gridCol w:w="1530"/>
        <w:gridCol w:w="1350"/>
        <w:gridCol w:w="1440"/>
      </w:tblGrid>
      <w:tr w:rsidR="00620632" w:rsidRPr="00620632" w:rsidTr="005F1022">
        <w:trPr>
          <w:trHeight w:val="215"/>
        </w:trPr>
        <w:tc>
          <w:tcPr>
            <w:tcW w:w="10890" w:type="dxa"/>
            <w:gridSpan w:val="7"/>
            <w:shd w:val="clear" w:color="auto" w:fill="DBE5F1" w:themeFill="accent1" w:themeFillTint="33"/>
            <w:vAlign w:val="center"/>
          </w:tcPr>
          <w:p w:rsidR="00620632" w:rsidRPr="00620632" w:rsidRDefault="00620632" w:rsidP="00702B19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sz w:val="22"/>
              </w:rPr>
              <w:t>EDUCATION DETAILS</w:t>
            </w:r>
          </w:p>
        </w:tc>
      </w:tr>
      <w:tr w:rsidR="00620632" w:rsidRPr="00620632" w:rsidTr="005F1022">
        <w:trPr>
          <w:trHeight w:val="455"/>
        </w:trPr>
        <w:tc>
          <w:tcPr>
            <w:tcW w:w="720" w:type="dxa"/>
            <w:vAlign w:val="center"/>
          </w:tcPr>
          <w:p w:rsidR="00620632" w:rsidRPr="00620632" w:rsidRDefault="00620632" w:rsidP="00702B19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sz w:val="22"/>
              </w:rPr>
              <w:t>Level</w:t>
            </w:r>
          </w:p>
        </w:tc>
        <w:tc>
          <w:tcPr>
            <w:tcW w:w="2430" w:type="dxa"/>
            <w:vAlign w:val="center"/>
          </w:tcPr>
          <w:p w:rsidR="00620632" w:rsidRPr="00620632" w:rsidRDefault="00620632" w:rsidP="00702B19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sz w:val="22"/>
              </w:rPr>
              <w:t>Institution Name</w:t>
            </w:r>
          </w:p>
        </w:tc>
        <w:tc>
          <w:tcPr>
            <w:tcW w:w="2430" w:type="dxa"/>
            <w:vAlign w:val="center"/>
          </w:tcPr>
          <w:p w:rsidR="00620632" w:rsidRPr="00620632" w:rsidRDefault="00620632" w:rsidP="00702B19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sz w:val="22"/>
              </w:rPr>
              <w:t>University / Board Name</w:t>
            </w:r>
          </w:p>
        </w:tc>
        <w:tc>
          <w:tcPr>
            <w:tcW w:w="990" w:type="dxa"/>
            <w:vAlign w:val="center"/>
          </w:tcPr>
          <w:p w:rsidR="00620632" w:rsidRPr="00620632" w:rsidRDefault="00620632" w:rsidP="00702B19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sz w:val="22"/>
              </w:rPr>
              <w:t>Course</w:t>
            </w:r>
          </w:p>
        </w:tc>
        <w:tc>
          <w:tcPr>
            <w:tcW w:w="1530" w:type="dxa"/>
            <w:vAlign w:val="center"/>
          </w:tcPr>
          <w:p w:rsidR="00620632" w:rsidRPr="00620632" w:rsidRDefault="00620632" w:rsidP="00702B19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sz w:val="22"/>
              </w:rPr>
              <w:t>Specialization</w:t>
            </w:r>
          </w:p>
        </w:tc>
        <w:tc>
          <w:tcPr>
            <w:tcW w:w="1350" w:type="dxa"/>
            <w:vAlign w:val="center"/>
          </w:tcPr>
          <w:p w:rsidR="00620632" w:rsidRPr="00620632" w:rsidRDefault="00620632" w:rsidP="00702B19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sz w:val="22"/>
              </w:rPr>
              <w:t>Mode of Education</w:t>
            </w:r>
          </w:p>
        </w:tc>
        <w:tc>
          <w:tcPr>
            <w:tcW w:w="1440" w:type="dxa"/>
            <w:vAlign w:val="center"/>
          </w:tcPr>
          <w:p w:rsidR="00620632" w:rsidRPr="00620632" w:rsidRDefault="00620632" w:rsidP="00702B19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sz w:val="22"/>
              </w:rPr>
              <w:t>Year of passing</w:t>
            </w:r>
          </w:p>
        </w:tc>
      </w:tr>
      <w:tr w:rsidR="00620632" w:rsidRPr="00620632" w:rsidTr="005F1022">
        <w:trPr>
          <w:trHeight w:val="576"/>
        </w:trPr>
        <w:tc>
          <w:tcPr>
            <w:tcW w:w="720" w:type="dxa"/>
            <w:vAlign w:val="center"/>
          </w:tcPr>
          <w:p w:rsidR="00620632" w:rsidRPr="00620632" w:rsidRDefault="00620632" w:rsidP="00702B19">
            <w:pPr>
              <w:spacing w:line="600" w:lineRule="auto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sz w:val="22"/>
              </w:rPr>
              <w:t>10</w:t>
            </w:r>
            <w:r w:rsidRPr="00620632">
              <w:rPr>
                <w:rFonts w:asciiTheme="minorHAnsi" w:hAnsiTheme="minorHAnsi" w:cstheme="minorHAnsi"/>
                <w:b/>
                <w:sz w:val="22"/>
                <w:vertAlign w:val="superscript"/>
              </w:rPr>
              <w:t>th</w:t>
            </w:r>
          </w:p>
        </w:tc>
        <w:tc>
          <w:tcPr>
            <w:tcW w:w="2430" w:type="dxa"/>
          </w:tcPr>
          <w:p w:rsidR="00620632" w:rsidRPr="00620632" w:rsidRDefault="005F1022" w:rsidP="00702B19">
            <w:pPr>
              <w:spacing w:line="600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VVS Sardar Patel High School</w:t>
            </w:r>
          </w:p>
        </w:tc>
        <w:tc>
          <w:tcPr>
            <w:tcW w:w="2430" w:type="dxa"/>
            <w:vAlign w:val="center"/>
          </w:tcPr>
          <w:p w:rsidR="00620632" w:rsidRPr="00620632" w:rsidRDefault="005F1022" w:rsidP="00702B19">
            <w:pPr>
              <w:spacing w:line="60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Karnataka Secondary Education Examination Board</w:t>
            </w:r>
          </w:p>
        </w:tc>
        <w:tc>
          <w:tcPr>
            <w:tcW w:w="990" w:type="dxa"/>
            <w:vAlign w:val="center"/>
          </w:tcPr>
          <w:p w:rsidR="00620632" w:rsidRPr="00620632" w:rsidRDefault="005F1022" w:rsidP="00702B19">
            <w:pPr>
              <w:spacing w:line="60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-</w:t>
            </w:r>
          </w:p>
        </w:tc>
        <w:tc>
          <w:tcPr>
            <w:tcW w:w="1530" w:type="dxa"/>
            <w:vAlign w:val="center"/>
          </w:tcPr>
          <w:p w:rsidR="00620632" w:rsidRPr="00620632" w:rsidRDefault="005F1022" w:rsidP="00702B19">
            <w:pPr>
              <w:spacing w:line="60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-</w:t>
            </w:r>
          </w:p>
        </w:tc>
        <w:tc>
          <w:tcPr>
            <w:tcW w:w="1350" w:type="dxa"/>
            <w:vAlign w:val="center"/>
          </w:tcPr>
          <w:p w:rsidR="00620632" w:rsidRPr="00620632" w:rsidRDefault="00620632" w:rsidP="00702B19">
            <w:pPr>
              <w:spacing w:line="600" w:lineRule="auto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40" w:type="dxa"/>
            <w:vAlign w:val="center"/>
          </w:tcPr>
          <w:p w:rsidR="00620632" w:rsidRPr="00620632" w:rsidRDefault="005F1022" w:rsidP="00702B19">
            <w:pPr>
              <w:spacing w:line="60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2015</w:t>
            </w:r>
          </w:p>
        </w:tc>
      </w:tr>
      <w:tr w:rsidR="00620632" w:rsidRPr="00620632" w:rsidTr="005F1022">
        <w:trPr>
          <w:trHeight w:val="576"/>
        </w:trPr>
        <w:tc>
          <w:tcPr>
            <w:tcW w:w="720" w:type="dxa"/>
            <w:vAlign w:val="center"/>
          </w:tcPr>
          <w:p w:rsidR="00620632" w:rsidRPr="00620632" w:rsidRDefault="00620632" w:rsidP="00702B19">
            <w:pPr>
              <w:spacing w:line="600" w:lineRule="auto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sz w:val="22"/>
              </w:rPr>
              <w:t>12</w:t>
            </w:r>
            <w:r w:rsidRPr="00620632">
              <w:rPr>
                <w:rFonts w:asciiTheme="minorHAnsi" w:hAnsiTheme="minorHAnsi" w:cstheme="minorHAnsi"/>
                <w:b/>
                <w:sz w:val="22"/>
                <w:vertAlign w:val="superscript"/>
              </w:rPr>
              <w:t>th</w:t>
            </w:r>
          </w:p>
        </w:tc>
        <w:tc>
          <w:tcPr>
            <w:tcW w:w="2430" w:type="dxa"/>
          </w:tcPr>
          <w:p w:rsidR="00620632" w:rsidRPr="00620632" w:rsidRDefault="005F1022" w:rsidP="00702B19">
            <w:pPr>
              <w:spacing w:line="600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VVS Sardar Patel PU College</w:t>
            </w:r>
          </w:p>
        </w:tc>
        <w:tc>
          <w:tcPr>
            <w:tcW w:w="2430" w:type="dxa"/>
            <w:vAlign w:val="center"/>
          </w:tcPr>
          <w:p w:rsidR="00620632" w:rsidRPr="00620632" w:rsidRDefault="005F1022" w:rsidP="005F1022">
            <w:pPr>
              <w:spacing w:line="600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Department of Pre-University Education, </w:t>
            </w:r>
            <w:r>
              <w:rPr>
                <w:rFonts w:asciiTheme="minorHAnsi" w:hAnsiTheme="minorHAnsi" w:cstheme="minorHAnsi"/>
                <w:sz w:val="22"/>
              </w:rPr>
              <w:lastRenderedPageBreak/>
              <w:t>Government of Karnataka</w:t>
            </w:r>
          </w:p>
        </w:tc>
        <w:tc>
          <w:tcPr>
            <w:tcW w:w="990" w:type="dxa"/>
            <w:vAlign w:val="center"/>
          </w:tcPr>
          <w:p w:rsidR="00620632" w:rsidRPr="00620632" w:rsidRDefault="005F1022" w:rsidP="00702B19">
            <w:pPr>
              <w:spacing w:line="60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-</w:t>
            </w:r>
          </w:p>
        </w:tc>
        <w:tc>
          <w:tcPr>
            <w:tcW w:w="1530" w:type="dxa"/>
            <w:vAlign w:val="center"/>
          </w:tcPr>
          <w:p w:rsidR="00620632" w:rsidRPr="00620632" w:rsidRDefault="005F1022" w:rsidP="00702B19">
            <w:pPr>
              <w:spacing w:line="60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-</w:t>
            </w:r>
          </w:p>
        </w:tc>
        <w:tc>
          <w:tcPr>
            <w:tcW w:w="1350" w:type="dxa"/>
            <w:vAlign w:val="center"/>
          </w:tcPr>
          <w:p w:rsidR="00620632" w:rsidRPr="00620632" w:rsidRDefault="005F1022" w:rsidP="00702B19">
            <w:pPr>
              <w:spacing w:line="60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-</w:t>
            </w:r>
          </w:p>
        </w:tc>
        <w:tc>
          <w:tcPr>
            <w:tcW w:w="1440" w:type="dxa"/>
            <w:vAlign w:val="center"/>
          </w:tcPr>
          <w:p w:rsidR="00620632" w:rsidRPr="00620632" w:rsidRDefault="005F1022" w:rsidP="00702B19">
            <w:pPr>
              <w:spacing w:line="60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2017</w:t>
            </w:r>
          </w:p>
        </w:tc>
      </w:tr>
      <w:tr w:rsidR="00620632" w:rsidRPr="00620632" w:rsidTr="005F1022">
        <w:trPr>
          <w:trHeight w:val="576"/>
        </w:trPr>
        <w:tc>
          <w:tcPr>
            <w:tcW w:w="720" w:type="dxa"/>
            <w:vAlign w:val="center"/>
          </w:tcPr>
          <w:p w:rsidR="00620632" w:rsidRPr="00620632" w:rsidRDefault="00620632" w:rsidP="00702B19">
            <w:pPr>
              <w:spacing w:line="600" w:lineRule="auto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sz w:val="22"/>
              </w:rPr>
              <w:lastRenderedPageBreak/>
              <w:t>UG</w:t>
            </w:r>
          </w:p>
        </w:tc>
        <w:tc>
          <w:tcPr>
            <w:tcW w:w="2430" w:type="dxa"/>
          </w:tcPr>
          <w:p w:rsidR="00620632" w:rsidRPr="00620632" w:rsidRDefault="005F1022" w:rsidP="005F1022">
            <w:pPr>
              <w:spacing w:line="600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 M S Ramaiah University of Applied Sciences</w:t>
            </w:r>
          </w:p>
        </w:tc>
        <w:tc>
          <w:tcPr>
            <w:tcW w:w="2430" w:type="dxa"/>
            <w:vAlign w:val="center"/>
          </w:tcPr>
          <w:p w:rsidR="00620632" w:rsidRPr="00620632" w:rsidRDefault="005F1022" w:rsidP="00702B19">
            <w:pPr>
              <w:spacing w:line="60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 S Ramaiah University of Applied Sciences</w:t>
            </w:r>
          </w:p>
        </w:tc>
        <w:tc>
          <w:tcPr>
            <w:tcW w:w="990" w:type="dxa"/>
            <w:vAlign w:val="center"/>
          </w:tcPr>
          <w:p w:rsidR="00620632" w:rsidRPr="00620632" w:rsidRDefault="005F1022" w:rsidP="005F1022">
            <w:pPr>
              <w:spacing w:line="60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BTech</w:t>
            </w:r>
          </w:p>
        </w:tc>
        <w:tc>
          <w:tcPr>
            <w:tcW w:w="1530" w:type="dxa"/>
            <w:vAlign w:val="center"/>
          </w:tcPr>
          <w:p w:rsidR="00620632" w:rsidRPr="00620632" w:rsidRDefault="005F1022" w:rsidP="00702B19">
            <w:pPr>
              <w:spacing w:line="60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Computer science and Engineering</w:t>
            </w:r>
          </w:p>
        </w:tc>
        <w:tc>
          <w:tcPr>
            <w:tcW w:w="1350" w:type="dxa"/>
            <w:vAlign w:val="center"/>
          </w:tcPr>
          <w:p w:rsidR="00620632" w:rsidRPr="00620632" w:rsidRDefault="005F1022" w:rsidP="00702B19">
            <w:pPr>
              <w:spacing w:line="60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-</w:t>
            </w:r>
          </w:p>
        </w:tc>
        <w:tc>
          <w:tcPr>
            <w:tcW w:w="1440" w:type="dxa"/>
            <w:vAlign w:val="center"/>
          </w:tcPr>
          <w:p w:rsidR="00620632" w:rsidRPr="00620632" w:rsidRDefault="005F1022" w:rsidP="00702B19">
            <w:pPr>
              <w:spacing w:line="60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2021</w:t>
            </w:r>
          </w:p>
        </w:tc>
      </w:tr>
      <w:tr w:rsidR="00620632" w:rsidRPr="00620632" w:rsidTr="005F1022">
        <w:trPr>
          <w:trHeight w:val="576"/>
        </w:trPr>
        <w:tc>
          <w:tcPr>
            <w:tcW w:w="720" w:type="dxa"/>
            <w:vAlign w:val="center"/>
          </w:tcPr>
          <w:p w:rsidR="00620632" w:rsidRPr="00620632" w:rsidRDefault="00620632" w:rsidP="00702B19">
            <w:pPr>
              <w:spacing w:line="600" w:lineRule="auto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sz w:val="22"/>
              </w:rPr>
              <w:t>PG</w:t>
            </w:r>
          </w:p>
        </w:tc>
        <w:tc>
          <w:tcPr>
            <w:tcW w:w="2430" w:type="dxa"/>
          </w:tcPr>
          <w:p w:rsidR="00620632" w:rsidRPr="00620632" w:rsidRDefault="005F1022" w:rsidP="00702B19">
            <w:pPr>
              <w:spacing w:line="600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-</w:t>
            </w:r>
          </w:p>
        </w:tc>
        <w:tc>
          <w:tcPr>
            <w:tcW w:w="2430" w:type="dxa"/>
            <w:vAlign w:val="center"/>
          </w:tcPr>
          <w:p w:rsidR="00620632" w:rsidRPr="00620632" w:rsidRDefault="005F1022" w:rsidP="00702B19">
            <w:pPr>
              <w:spacing w:line="60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-</w:t>
            </w:r>
          </w:p>
        </w:tc>
        <w:tc>
          <w:tcPr>
            <w:tcW w:w="990" w:type="dxa"/>
            <w:vAlign w:val="center"/>
          </w:tcPr>
          <w:p w:rsidR="00620632" w:rsidRPr="00620632" w:rsidRDefault="005F1022" w:rsidP="00702B19">
            <w:pPr>
              <w:spacing w:line="60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-</w:t>
            </w:r>
          </w:p>
        </w:tc>
        <w:tc>
          <w:tcPr>
            <w:tcW w:w="1530" w:type="dxa"/>
            <w:vAlign w:val="center"/>
          </w:tcPr>
          <w:p w:rsidR="00620632" w:rsidRPr="00620632" w:rsidRDefault="005F1022" w:rsidP="00702B19">
            <w:pPr>
              <w:spacing w:line="60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-</w:t>
            </w:r>
          </w:p>
        </w:tc>
        <w:tc>
          <w:tcPr>
            <w:tcW w:w="1350" w:type="dxa"/>
            <w:vAlign w:val="center"/>
          </w:tcPr>
          <w:p w:rsidR="00620632" w:rsidRPr="00620632" w:rsidRDefault="005F1022" w:rsidP="00702B19">
            <w:pPr>
              <w:spacing w:line="60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-</w:t>
            </w:r>
          </w:p>
        </w:tc>
        <w:tc>
          <w:tcPr>
            <w:tcW w:w="1440" w:type="dxa"/>
            <w:vAlign w:val="center"/>
          </w:tcPr>
          <w:p w:rsidR="00620632" w:rsidRPr="00620632" w:rsidRDefault="005F1022" w:rsidP="00702B19">
            <w:pPr>
              <w:spacing w:line="60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-</w:t>
            </w:r>
          </w:p>
        </w:tc>
      </w:tr>
    </w:tbl>
    <w:p w:rsidR="00620632" w:rsidRDefault="00620632" w:rsidP="00620632">
      <w:pPr>
        <w:spacing w:after="0"/>
        <w:rPr>
          <w:rFonts w:asciiTheme="minorHAnsi" w:hAnsiTheme="minorHAnsi" w:cstheme="minorHAnsi"/>
          <w:sz w:val="22"/>
        </w:rPr>
      </w:pPr>
    </w:p>
    <w:p w:rsidR="001201FA" w:rsidRPr="001201FA" w:rsidRDefault="00620632" w:rsidP="001201FA">
      <w:pPr>
        <w:spacing w:after="0" w:line="360" w:lineRule="auto"/>
        <w:ind w:left="-720"/>
        <w:rPr>
          <w:rFonts w:asciiTheme="minorHAnsi" w:hAnsiTheme="minorHAnsi" w:cstheme="minorHAnsi"/>
          <w:sz w:val="22"/>
        </w:rPr>
      </w:pPr>
      <w:r w:rsidRPr="00620632">
        <w:rPr>
          <w:rFonts w:asciiTheme="minorHAnsi" w:hAnsiTheme="minorHAnsi" w:cstheme="minorHAnsi"/>
          <w:b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227ECB" wp14:editId="1867309A">
                <wp:simplePos x="0" y="0"/>
                <wp:positionH relativeFrom="column">
                  <wp:posOffset>2428875</wp:posOffset>
                </wp:positionH>
                <wp:positionV relativeFrom="paragraph">
                  <wp:posOffset>28575</wp:posOffset>
                </wp:positionV>
                <wp:extent cx="142875" cy="1333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632" w:rsidRDefault="00620632" w:rsidP="00620632">
                            <w:pPr>
                              <w:jc w:val="center"/>
                            </w:pPr>
                          </w:p>
                          <w:p w:rsidR="00620632" w:rsidRDefault="00620632" w:rsidP="006206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27ECB" id="Rectangle 7" o:spid="_x0000_s1027" style="position:absolute;left:0;text-align:left;margin-left:191.25pt;margin-top:2.25pt;width:11.25pt;height:1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" fillcolor="black [3213]" strokecolor="black [3213]" strokeweight="1.5pt">
                <v:textbox>
                  <w:txbxContent>
                    <w:p w:rsidR="00620632" w:rsidRDefault="00620632" w:rsidP="00620632">
                      <w:pPr>
                        <w:jc w:val="center"/>
                      </w:pPr>
                    </w:p>
                    <w:p w:rsidR="00620632" w:rsidRDefault="00620632" w:rsidP="006206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620632">
        <w:rPr>
          <w:rFonts w:asciiTheme="minorHAnsi" w:hAnsiTheme="minorHAnsi" w:cstheme="minorHAnsi"/>
          <w:b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04B5A" wp14:editId="71179981">
                <wp:simplePos x="0" y="0"/>
                <wp:positionH relativeFrom="column">
                  <wp:posOffset>2000250</wp:posOffset>
                </wp:positionH>
                <wp:positionV relativeFrom="paragraph">
                  <wp:posOffset>30480</wp:posOffset>
                </wp:positionV>
                <wp:extent cx="142875" cy="1333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7D8E2A15" id="Rectangle 6" o:spid="_x0000_s1026" style="position:absolute;margin-left:157.5pt;margin-top:2.4pt;width:11.2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" filled="f" strokecolor="black [3213]" strokeweight="1.5pt"/>
            </w:pict>
          </mc:Fallback>
        </mc:AlternateContent>
      </w:r>
      <w:r w:rsidRPr="00620632">
        <w:rPr>
          <w:rFonts w:asciiTheme="minorHAnsi" w:hAnsiTheme="minorHAnsi" w:cstheme="minorHAnsi"/>
          <w:b/>
          <w:sz w:val="22"/>
        </w:rPr>
        <w:t>Gap in Education:</w:t>
      </w:r>
      <w:r w:rsidRPr="00620632">
        <w:rPr>
          <w:rFonts w:asciiTheme="minorHAnsi" w:hAnsiTheme="minorHAnsi" w:cstheme="minorHAnsi"/>
          <w:sz w:val="22"/>
        </w:rPr>
        <w:t xml:space="preserve"> Yes (more than 2 years)        </w:t>
      </w:r>
      <w:r w:rsidR="001201FA">
        <w:rPr>
          <w:rFonts w:asciiTheme="minorHAnsi" w:hAnsiTheme="minorHAnsi" w:cstheme="minorHAnsi"/>
          <w:sz w:val="22"/>
        </w:rPr>
        <w:t>No</w:t>
      </w:r>
    </w:p>
    <w:p w:rsidR="00620632" w:rsidRDefault="00620632" w:rsidP="001201FA">
      <w:pPr>
        <w:spacing w:after="0" w:line="360" w:lineRule="auto"/>
        <w:ind w:left="-720" w:right="-810"/>
        <w:rPr>
          <w:rFonts w:asciiTheme="minorHAnsi" w:hAnsiTheme="minorHAnsi" w:cstheme="minorHAnsi"/>
          <w:b/>
          <w:sz w:val="22"/>
        </w:rPr>
      </w:pPr>
      <w:r w:rsidRPr="00620632">
        <w:rPr>
          <w:rFonts w:asciiTheme="minorHAnsi" w:hAnsiTheme="minorHAnsi" w:cstheme="minorHAnsi"/>
          <w:b/>
          <w:sz w:val="22"/>
        </w:rPr>
        <w:t xml:space="preserve">If yes, please specify: </w:t>
      </w:r>
      <w:r>
        <w:rPr>
          <w:rFonts w:asciiTheme="minorHAnsi" w:hAnsiTheme="minorHAnsi" w:cstheme="minorHAnsi"/>
          <w:b/>
          <w:sz w:val="22"/>
        </w:rPr>
        <w:t>_________________________________________________________________________________</w:t>
      </w:r>
    </w:p>
    <w:p w:rsidR="00620632" w:rsidRPr="00620632" w:rsidRDefault="00620632" w:rsidP="001201FA">
      <w:pPr>
        <w:spacing w:after="0" w:line="480" w:lineRule="auto"/>
        <w:ind w:left="-720" w:right="-810"/>
        <w:rPr>
          <w:rFonts w:asciiTheme="minorHAnsi" w:hAnsiTheme="minorHAnsi" w:cstheme="minorHAnsi"/>
          <w:sz w:val="22"/>
        </w:rPr>
      </w:pPr>
      <w:r w:rsidRPr="00620632">
        <w:rPr>
          <w:rFonts w:asciiTheme="minorHAnsi" w:hAnsiTheme="minorHAnsi" w:cstheme="minorHAnsi"/>
          <w:b/>
          <w:sz w:val="22"/>
        </w:rPr>
        <w:t>________________________________________________________________________________</w:t>
      </w:r>
      <w:r>
        <w:rPr>
          <w:rFonts w:asciiTheme="minorHAnsi" w:hAnsiTheme="minorHAnsi" w:cstheme="minorHAnsi"/>
          <w:b/>
          <w:sz w:val="22"/>
        </w:rPr>
        <w:t>___________________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2070"/>
        <w:gridCol w:w="1440"/>
        <w:gridCol w:w="1350"/>
        <w:gridCol w:w="1710"/>
        <w:gridCol w:w="1260"/>
        <w:gridCol w:w="1440"/>
        <w:gridCol w:w="1620"/>
      </w:tblGrid>
      <w:tr w:rsidR="00620632" w:rsidRPr="00620632" w:rsidTr="00702B19">
        <w:trPr>
          <w:trHeight w:val="215"/>
        </w:trPr>
        <w:tc>
          <w:tcPr>
            <w:tcW w:w="10890" w:type="dxa"/>
            <w:gridSpan w:val="7"/>
            <w:shd w:val="clear" w:color="auto" w:fill="DBE5F1" w:themeFill="accent1" w:themeFillTint="33"/>
            <w:vAlign w:val="center"/>
          </w:tcPr>
          <w:p w:rsidR="00620632" w:rsidRPr="00620632" w:rsidRDefault="007820C5" w:rsidP="00702B19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PROFESSIONAL DETAILS (Last 3</w:t>
            </w:r>
            <w:r w:rsidR="00620632" w:rsidRPr="00620632">
              <w:rPr>
                <w:rFonts w:asciiTheme="minorHAnsi" w:hAnsiTheme="minorHAnsi" w:cstheme="minorHAnsi"/>
                <w:b/>
                <w:sz w:val="22"/>
              </w:rPr>
              <w:t xml:space="preserve"> Organizations)</w:t>
            </w:r>
          </w:p>
        </w:tc>
      </w:tr>
      <w:tr w:rsidR="00620632" w:rsidRPr="00620632" w:rsidTr="00702B19">
        <w:trPr>
          <w:trHeight w:val="728"/>
        </w:trPr>
        <w:tc>
          <w:tcPr>
            <w:tcW w:w="2070" w:type="dxa"/>
            <w:vAlign w:val="center"/>
          </w:tcPr>
          <w:p w:rsidR="00620632" w:rsidRPr="00620632" w:rsidRDefault="00620632" w:rsidP="00702B19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sz w:val="22"/>
              </w:rPr>
              <w:t>Name of the Organization</w:t>
            </w:r>
          </w:p>
        </w:tc>
        <w:tc>
          <w:tcPr>
            <w:tcW w:w="1440" w:type="dxa"/>
            <w:vAlign w:val="center"/>
          </w:tcPr>
          <w:p w:rsidR="00620632" w:rsidRPr="00620632" w:rsidRDefault="00620632" w:rsidP="00702B19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sz w:val="22"/>
              </w:rPr>
              <w:t>Date of Joining</w:t>
            </w:r>
          </w:p>
        </w:tc>
        <w:tc>
          <w:tcPr>
            <w:tcW w:w="1350" w:type="dxa"/>
            <w:vAlign w:val="center"/>
          </w:tcPr>
          <w:p w:rsidR="00620632" w:rsidRPr="00620632" w:rsidRDefault="00620632" w:rsidP="00702B19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sz w:val="22"/>
              </w:rPr>
              <w:t>Date of Relieving</w:t>
            </w:r>
          </w:p>
        </w:tc>
        <w:tc>
          <w:tcPr>
            <w:tcW w:w="1710" w:type="dxa"/>
            <w:vAlign w:val="center"/>
          </w:tcPr>
          <w:p w:rsidR="00620632" w:rsidRPr="00620632" w:rsidRDefault="00620632" w:rsidP="00702B19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sz w:val="22"/>
              </w:rPr>
              <w:t>Designation</w:t>
            </w:r>
          </w:p>
        </w:tc>
        <w:tc>
          <w:tcPr>
            <w:tcW w:w="1260" w:type="dxa"/>
            <w:vAlign w:val="center"/>
          </w:tcPr>
          <w:p w:rsidR="00620632" w:rsidRPr="00620632" w:rsidRDefault="00620632" w:rsidP="00702B19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sz w:val="22"/>
              </w:rPr>
              <w:t>Total No.of Years</w:t>
            </w:r>
          </w:p>
        </w:tc>
        <w:tc>
          <w:tcPr>
            <w:tcW w:w="1440" w:type="dxa"/>
            <w:vAlign w:val="center"/>
          </w:tcPr>
          <w:p w:rsidR="00620632" w:rsidRPr="00620632" w:rsidRDefault="00620632" w:rsidP="00702B19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sz w:val="22"/>
              </w:rPr>
              <w:t>Last Drawn CTC (pa)</w:t>
            </w:r>
          </w:p>
        </w:tc>
        <w:tc>
          <w:tcPr>
            <w:tcW w:w="1620" w:type="dxa"/>
            <w:vAlign w:val="center"/>
          </w:tcPr>
          <w:p w:rsidR="00620632" w:rsidRPr="00620632" w:rsidRDefault="00620632" w:rsidP="00702B19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sz w:val="22"/>
              </w:rPr>
              <w:t xml:space="preserve">Domain Experience </w:t>
            </w:r>
          </w:p>
        </w:tc>
      </w:tr>
      <w:tr w:rsidR="00620632" w:rsidRPr="00620632" w:rsidTr="00702B19">
        <w:trPr>
          <w:trHeight w:val="530"/>
        </w:trPr>
        <w:tc>
          <w:tcPr>
            <w:tcW w:w="2070" w:type="dxa"/>
            <w:vAlign w:val="center"/>
          </w:tcPr>
          <w:p w:rsidR="00620632" w:rsidRPr="00620632" w:rsidRDefault="00620632" w:rsidP="00702B19">
            <w:pPr>
              <w:spacing w:line="600" w:lineRule="auto"/>
              <w:jc w:val="center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1440" w:type="dxa"/>
          </w:tcPr>
          <w:p w:rsidR="00620632" w:rsidRPr="00620632" w:rsidRDefault="00620632" w:rsidP="00702B19">
            <w:pPr>
              <w:spacing w:line="600" w:lineRule="auto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350" w:type="dxa"/>
            <w:vAlign w:val="center"/>
          </w:tcPr>
          <w:p w:rsidR="00620632" w:rsidRPr="00620632" w:rsidRDefault="00620632" w:rsidP="00702B19">
            <w:pPr>
              <w:spacing w:line="600" w:lineRule="auto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710" w:type="dxa"/>
            <w:vAlign w:val="center"/>
          </w:tcPr>
          <w:p w:rsidR="00620632" w:rsidRPr="00620632" w:rsidRDefault="00620632" w:rsidP="00702B19">
            <w:pPr>
              <w:spacing w:line="600" w:lineRule="auto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620632" w:rsidRPr="00620632" w:rsidRDefault="00620632" w:rsidP="00702B19">
            <w:pPr>
              <w:spacing w:line="600" w:lineRule="auto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40" w:type="dxa"/>
            <w:vAlign w:val="center"/>
          </w:tcPr>
          <w:p w:rsidR="00620632" w:rsidRPr="00620632" w:rsidRDefault="00620632" w:rsidP="00702B19">
            <w:pPr>
              <w:spacing w:line="600" w:lineRule="auto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620" w:type="dxa"/>
            <w:vAlign w:val="center"/>
          </w:tcPr>
          <w:p w:rsidR="00620632" w:rsidRPr="00620632" w:rsidRDefault="00620632" w:rsidP="00702B19">
            <w:pPr>
              <w:spacing w:line="600" w:lineRule="auto"/>
              <w:rPr>
                <w:rFonts w:asciiTheme="minorHAnsi" w:hAnsiTheme="minorHAnsi" w:cstheme="minorHAnsi"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noProof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3D408F1" wp14:editId="0867F4D3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35560</wp:posOffset>
                      </wp:positionV>
                      <wp:extent cx="142875" cy="133350"/>
                      <wp:effectExtent l="0" t="0" r="28575" b="1905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2C444992" id="Rectangle 18" o:spid="_x0000_s1026" style="position:absolute;margin-left:52pt;margin-top:2.8pt;width:11.25pt;height:1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" filled="f" strokecolor="black [3213]" strokeweight="1.5pt"/>
                  </w:pict>
                </mc:Fallback>
              </mc:AlternateContent>
            </w:r>
            <w:r w:rsidRPr="00620632">
              <w:rPr>
                <w:rFonts w:asciiTheme="minorHAnsi" w:hAnsiTheme="minorHAnsi" w:cstheme="minorHAnsi"/>
                <w:b/>
                <w:noProof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727EC04" wp14:editId="7196131E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35560</wp:posOffset>
                      </wp:positionV>
                      <wp:extent cx="142875" cy="133350"/>
                      <wp:effectExtent l="0" t="0" r="28575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7292A70D" id="Rectangle 17" o:spid="_x0000_s1026" style="position:absolute;margin-left:18.25pt;margin-top:2.8pt;width:11.25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" filled="f" strokecolor="black [3213]" strokeweight="1.5pt"/>
                  </w:pict>
                </mc:Fallback>
              </mc:AlternateContent>
            </w:r>
            <w:r w:rsidRPr="00620632">
              <w:rPr>
                <w:rFonts w:asciiTheme="minorHAnsi" w:hAnsiTheme="minorHAnsi" w:cstheme="minorHAnsi"/>
                <w:sz w:val="22"/>
              </w:rPr>
              <w:t>Yes        No</w:t>
            </w:r>
          </w:p>
        </w:tc>
      </w:tr>
      <w:tr w:rsidR="00620632" w:rsidRPr="00620632" w:rsidTr="00702B19">
        <w:trPr>
          <w:trHeight w:val="455"/>
        </w:trPr>
        <w:tc>
          <w:tcPr>
            <w:tcW w:w="2070" w:type="dxa"/>
            <w:vAlign w:val="center"/>
          </w:tcPr>
          <w:p w:rsidR="00620632" w:rsidRPr="00620632" w:rsidRDefault="00620632" w:rsidP="00702B19">
            <w:pPr>
              <w:spacing w:line="600" w:lineRule="auto"/>
              <w:jc w:val="center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1440" w:type="dxa"/>
          </w:tcPr>
          <w:p w:rsidR="00620632" w:rsidRPr="00620632" w:rsidRDefault="00620632" w:rsidP="00702B19">
            <w:pPr>
              <w:spacing w:line="600" w:lineRule="auto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350" w:type="dxa"/>
            <w:vAlign w:val="center"/>
          </w:tcPr>
          <w:p w:rsidR="00620632" w:rsidRPr="00620632" w:rsidRDefault="00620632" w:rsidP="00702B19">
            <w:pPr>
              <w:spacing w:line="600" w:lineRule="auto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710" w:type="dxa"/>
            <w:vAlign w:val="center"/>
          </w:tcPr>
          <w:p w:rsidR="00620632" w:rsidRPr="00620632" w:rsidRDefault="00620632" w:rsidP="00702B19">
            <w:pPr>
              <w:spacing w:line="600" w:lineRule="auto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620632" w:rsidRPr="00620632" w:rsidRDefault="00620632" w:rsidP="00702B19">
            <w:pPr>
              <w:spacing w:line="600" w:lineRule="auto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40" w:type="dxa"/>
            <w:vAlign w:val="center"/>
          </w:tcPr>
          <w:p w:rsidR="00620632" w:rsidRPr="00620632" w:rsidRDefault="00620632" w:rsidP="00702B19">
            <w:pPr>
              <w:spacing w:line="600" w:lineRule="auto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620" w:type="dxa"/>
            <w:vAlign w:val="center"/>
          </w:tcPr>
          <w:p w:rsidR="00620632" w:rsidRPr="00620632" w:rsidRDefault="00620632" w:rsidP="00702B19">
            <w:pPr>
              <w:spacing w:line="600" w:lineRule="auto"/>
              <w:rPr>
                <w:rFonts w:asciiTheme="minorHAnsi" w:hAnsiTheme="minorHAnsi" w:cstheme="minorHAnsi"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noProof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568528C" wp14:editId="2E338706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35560</wp:posOffset>
                      </wp:positionV>
                      <wp:extent cx="142875" cy="133350"/>
                      <wp:effectExtent l="0" t="0" r="28575" b="1905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24EB8121" id="Rectangle 29" o:spid="_x0000_s1026" style="position:absolute;margin-left:52pt;margin-top:2.8pt;width:11.25pt;height:1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" filled="f" strokecolor="black [3213]" strokeweight="1.5pt"/>
                  </w:pict>
                </mc:Fallback>
              </mc:AlternateContent>
            </w:r>
            <w:r w:rsidRPr="00620632">
              <w:rPr>
                <w:rFonts w:asciiTheme="minorHAnsi" w:hAnsiTheme="minorHAnsi" w:cstheme="minorHAnsi"/>
                <w:b/>
                <w:noProof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9CFB392" wp14:editId="002898F9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35560</wp:posOffset>
                      </wp:positionV>
                      <wp:extent cx="142875" cy="133350"/>
                      <wp:effectExtent l="0" t="0" r="28575" b="1905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7FB09963" id="Rectangle 30" o:spid="_x0000_s1026" style="position:absolute;margin-left:18.25pt;margin-top:2.8pt;width:11.25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" filled="f" strokecolor="black [3213]" strokeweight="1.5pt"/>
                  </w:pict>
                </mc:Fallback>
              </mc:AlternateContent>
            </w:r>
            <w:r w:rsidRPr="00620632">
              <w:rPr>
                <w:rFonts w:asciiTheme="minorHAnsi" w:hAnsiTheme="minorHAnsi" w:cstheme="minorHAnsi"/>
                <w:sz w:val="22"/>
              </w:rPr>
              <w:t>Yes        No</w:t>
            </w:r>
          </w:p>
        </w:tc>
      </w:tr>
      <w:tr w:rsidR="00620632" w:rsidRPr="00620632" w:rsidTr="00702B19">
        <w:trPr>
          <w:trHeight w:val="468"/>
        </w:trPr>
        <w:tc>
          <w:tcPr>
            <w:tcW w:w="2070" w:type="dxa"/>
            <w:vAlign w:val="center"/>
          </w:tcPr>
          <w:p w:rsidR="00620632" w:rsidRPr="00620632" w:rsidRDefault="00620632" w:rsidP="00702B19">
            <w:pPr>
              <w:spacing w:line="600" w:lineRule="auto"/>
              <w:jc w:val="center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1440" w:type="dxa"/>
          </w:tcPr>
          <w:p w:rsidR="00620632" w:rsidRPr="00620632" w:rsidRDefault="00620632" w:rsidP="00702B19">
            <w:pPr>
              <w:spacing w:line="600" w:lineRule="auto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350" w:type="dxa"/>
            <w:vAlign w:val="center"/>
          </w:tcPr>
          <w:p w:rsidR="00620632" w:rsidRPr="00620632" w:rsidRDefault="00620632" w:rsidP="00702B19">
            <w:pPr>
              <w:spacing w:line="600" w:lineRule="auto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710" w:type="dxa"/>
            <w:vAlign w:val="center"/>
          </w:tcPr>
          <w:p w:rsidR="00620632" w:rsidRPr="00620632" w:rsidRDefault="00620632" w:rsidP="00702B19">
            <w:pPr>
              <w:spacing w:line="600" w:lineRule="auto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620632" w:rsidRPr="00620632" w:rsidRDefault="00620632" w:rsidP="00702B19">
            <w:pPr>
              <w:spacing w:line="600" w:lineRule="auto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40" w:type="dxa"/>
            <w:vAlign w:val="center"/>
          </w:tcPr>
          <w:p w:rsidR="00620632" w:rsidRPr="00620632" w:rsidRDefault="00620632" w:rsidP="00702B19">
            <w:pPr>
              <w:spacing w:line="600" w:lineRule="auto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620" w:type="dxa"/>
            <w:vAlign w:val="center"/>
          </w:tcPr>
          <w:p w:rsidR="00620632" w:rsidRPr="00620632" w:rsidRDefault="00620632" w:rsidP="00702B19">
            <w:pPr>
              <w:spacing w:line="600" w:lineRule="auto"/>
              <w:rPr>
                <w:rFonts w:asciiTheme="minorHAnsi" w:hAnsiTheme="minorHAnsi" w:cstheme="minorHAnsi"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noProof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0812D06" wp14:editId="66A90B3B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35560</wp:posOffset>
                      </wp:positionV>
                      <wp:extent cx="142875" cy="133350"/>
                      <wp:effectExtent l="0" t="0" r="28575" b="1905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275BF802" id="Rectangle 31" o:spid="_x0000_s1026" style="position:absolute;margin-left:52pt;margin-top:2.8pt;width:11.25pt;height:1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" filled="f" strokecolor="black [3213]" strokeweight="1.5pt"/>
                  </w:pict>
                </mc:Fallback>
              </mc:AlternateContent>
            </w:r>
            <w:r w:rsidRPr="00620632">
              <w:rPr>
                <w:rFonts w:asciiTheme="minorHAnsi" w:hAnsiTheme="minorHAnsi" w:cstheme="minorHAnsi"/>
                <w:b/>
                <w:noProof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E20CCAB" wp14:editId="4B58AE16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35560</wp:posOffset>
                      </wp:positionV>
                      <wp:extent cx="142875" cy="133350"/>
                      <wp:effectExtent l="0" t="0" r="28575" b="1905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3976606D" id="Rectangle 32" o:spid="_x0000_s1026" style="position:absolute;margin-left:18.25pt;margin-top:2.8pt;width:11.25pt;height:1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" filled="f" strokecolor="black [3213]" strokeweight="1.5pt"/>
                  </w:pict>
                </mc:Fallback>
              </mc:AlternateContent>
            </w:r>
            <w:r w:rsidRPr="00620632">
              <w:rPr>
                <w:rFonts w:asciiTheme="minorHAnsi" w:hAnsiTheme="minorHAnsi" w:cstheme="minorHAnsi"/>
                <w:sz w:val="22"/>
              </w:rPr>
              <w:t>Yes        No</w:t>
            </w:r>
          </w:p>
        </w:tc>
      </w:tr>
    </w:tbl>
    <w:p w:rsidR="00620632" w:rsidRPr="00620632" w:rsidRDefault="00620632" w:rsidP="00620632">
      <w:pPr>
        <w:ind w:left="-720"/>
        <w:rPr>
          <w:rFonts w:asciiTheme="minorHAnsi" w:hAnsiTheme="minorHAnsi" w:cstheme="minorHAnsi"/>
          <w:b/>
          <w:sz w:val="22"/>
        </w:rPr>
      </w:pPr>
    </w:p>
    <w:p w:rsidR="00620632" w:rsidRPr="00620632" w:rsidRDefault="00620632" w:rsidP="00620632">
      <w:pPr>
        <w:ind w:left="-720"/>
        <w:rPr>
          <w:rFonts w:asciiTheme="minorHAnsi" w:hAnsiTheme="minorHAnsi" w:cstheme="minorHAnsi"/>
          <w:sz w:val="22"/>
        </w:rPr>
      </w:pPr>
      <w:r w:rsidRPr="00620632">
        <w:rPr>
          <w:rFonts w:asciiTheme="minorHAnsi" w:hAnsiTheme="minorHAnsi" w:cstheme="minorHAnsi"/>
          <w:b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9C04DF" wp14:editId="3773E68F">
                <wp:simplePos x="0" y="0"/>
                <wp:positionH relativeFrom="page">
                  <wp:posOffset>4133850</wp:posOffset>
                </wp:positionH>
                <wp:positionV relativeFrom="paragraph">
                  <wp:posOffset>28575</wp:posOffset>
                </wp:positionV>
                <wp:extent cx="142875" cy="1333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0C7FA7D9" id="Rectangle 9" o:spid="_x0000_s1026" style="position:absolute;margin-left:325.5pt;margin-top:2.25pt;width:11.25pt;height:10.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" filled="f" strokecolor="black [3213]" strokeweight="1.5pt">
                <w10:wrap anchorx="page"/>
              </v:rect>
            </w:pict>
          </mc:Fallback>
        </mc:AlternateContent>
      </w:r>
      <w:r w:rsidRPr="00620632">
        <w:rPr>
          <w:rFonts w:asciiTheme="minorHAnsi" w:hAnsiTheme="minorHAnsi" w:cstheme="minorHAnsi"/>
          <w:b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60C60D" wp14:editId="3F9AD337">
                <wp:simplePos x="0" y="0"/>
                <wp:positionH relativeFrom="page">
                  <wp:posOffset>3676650</wp:posOffset>
                </wp:positionH>
                <wp:positionV relativeFrom="paragraph">
                  <wp:posOffset>20955</wp:posOffset>
                </wp:positionV>
                <wp:extent cx="142875" cy="1333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3C4148A6" id="Rectangle 8" o:spid="_x0000_s1026" style="position:absolute;margin-left:289.5pt;margin-top:1.65pt;width:11.25pt;height:10.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" filled="f" strokecolor="black [3213]" strokeweight="1.5pt">
                <w10:wrap anchorx="page"/>
              </v:rect>
            </w:pict>
          </mc:Fallback>
        </mc:AlternateContent>
      </w:r>
      <w:r w:rsidRPr="00620632">
        <w:rPr>
          <w:rFonts w:asciiTheme="minorHAnsi" w:hAnsiTheme="minorHAnsi" w:cstheme="minorHAnsi"/>
          <w:b/>
          <w:sz w:val="22"/>
        </w:rPr>
        <w:t>Gap in Professional Experience:</w:t>
      </w:r>
      <w:r w:rsidRPr="00620632">
        <w:rPr>
          <w:rFonts w:asciiTheme="minorHAnsi" w:hAnsiTheme="minorHAnsi" w:cstheme="minorHAnsi"/>
          <w:sz w:val="22"/>
        </w:rPr>
        <w:t xml:space="preserve"> Yes (more than 1 Year)          No </w:t>
      </w:r>
    </w:p>
    <w:p w:rsidR="001201FA" w:rsidRDefault="00620632" w:rsidP="001201FA">
      <w:pPr>
        <w:ind w:left="-720" w:right="-810"/>
        <w:rPr>
          <w:rFonts w:asciiTheme="minorHAnsi" w:hAnsiTheme="minorHAnsi" w:cstheme="minorHAnsi"/>
          <w:b/>
          <w:sz w:val="22"/>
        </w:rPr>
      </w:pPr>
      <w:r w:rsidRPr="00620632">
        <w:rPr>
          <w:rFonts w:asciiTheme="minorHAnsi" w:hAnsiTheme="minorHAnsi" w:cstheme="minorHAnsi"/>
          <w:b/>
          <w:sz w:val="22"/>
        </w:rPr>
        <w:t xml:space="preserve">If yes, please specify: </w:t>
      </w:r>
      <w:r w:rsidR="001201FA">
        <w:rPr>
          <w:rFonts w:asciiTheme="minorHAnsi" w:hAnsiTheme="minorHAnsi" w:cstheme="minorHAnsi"/>
          <w:b/>
          <w:sz w:val="22"/>
        </w:rPr>
        <w:t>_________________________________________________________________________________</w:t>
      </w:r>
    </w:p>
    <w:p w:rsidR="00620632" w:rsidRDefault="00620632" w:rsidP="001201FA">
      <w:pPr>
        <w:ind w:left="-720" w:right="-810"/>
        <w:rPr>
          <w:rFonts w:asciiTheme="minorHAnsi" w:hAnsiTheme="minorHAnsi" w:cstheme="minorHAnsi"/>
          <w:b/>
          <w:sz w:val="22"/>
        </w:rPr>
      </w:pPr>
      <w:r w:rsidRPr="00620632">
        <w:rPr>
          <w:rFonts w:asciiTheme="minorHAnsi" w:hAnsiTheme="minorHAnsi" w:cstheme="minorHAnsi"/>
          <w:b/>
          <w:sz w:val="22"/>
        </w:rPr>
        <w:t>_______________________________________________________________________________</w:t>
      </w:r>
      <w:r w:rsidR="001201FA">
        <w:rPr>
          <w:rFonts w:asciiTheme="minorHAnsi" w:hAnsiTheme="minorHAnsi" w:cstheme="minorHAnsi"/>
          <w:b/>
          <w:sz w:val="22"/>
        </w:rPr>
        <w:t>____________________</w:t>
      </w:r>
    </w:p>
    <w:p w:rsidR="005F1022" w:rsidRDefault="005F1022" w:rsidP="001201FA">
      <w:pPr>
        <w:ind w:left="-720" w:right="-810"/>
        <w:rPr>
          <w:rFonts w:asciiTheme="minorHAnsi" w:hAnsiTheme="minorHAnsi" w:cstheme="minorHAnsi"/>
          <w:b/>
          <w:sz w:val="22"/>
        </w:rPr>
      </w:pPr>
    </w:p>
    <w:p w:rsidR="005F1022" w:rsidRDefault="005F1022" w:rsidP="001201FA">
      <w:pPr>
        <w:ind w:left="-720" w:right="-810"/>
        <w:rPr>
          <w:rFonts w:asciiTheme="minorHAnsi" w:hAnsiTheme="minorHAnsi" w:cstheme="minorHAnsi"/>
          <w:b/>
          <w:sz w:val="22"/>
        </w:rPr>
      </w:pPr>
    </w:p>
    <w:p w:rsidR="005F1022" w:rsidRDefault="005F1022" w:rsidP="001201FA">
      <w:pPr>
        <w:ind w:left="-720" w:right="-810"/>
        <w:rPr>
          <w:rFonts w:asciiTheme="minorHAnsi" w:hAnsiTheme="minorHAnsi" w:cstheme="minorHAnsi"/>
          <w:b/>
          <w:sz w:val="22"/>
        </w:rPr>
      </w:pPr>
    </w:p>
    <w:p w:rsidR="005F1022" w:rsidRDefault="005F1022" w:rsidP="001201FA">
      <w:pPr>
        <w:ind w:left="-720" w:right="-810"/>
        <w:rPr>
          <w:rFonts w:asciiTheme="minorHAnsi" w:hAnsiTheme="minorHAnsi" w:cstheme="minorHAnsi"/>
          <w:b/>
          <w:sz w:val="22"/>
        </w:rPr>
      </w:pPr>
    </w:p>
    <w:p w:rsidR="005F1022" w:rsidRPr="001201FA" w:rsidRDefault="005F1022" w:rsidP="001201FA">
      <w:pPr>
        <w:ind w:left="-720" w:right="-810"/>
        <w:rPr>
          <w:rFonts w:asciiTheme="minorHAnsi" w:hAnsiTheme="minorHAnsi" w:cstheme="minorHAnsi"/>
          <w:b/>
          <w:sz w:val="22"/>
        </w:rPr>
      </w:pP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5310"/>
        <w:gridCol w:w="5580"/>
      </w:tblGrid>
      <w:tr w:rsidR="00620632" w:rsidRPr="00620632" w:rsidTr="00702B19">
        <w:tc>
          <w:tcPr>
            <w:tcW w:w="10890" w:type="dxa"/>
            <w:gridSpan w:val="2"/>
            <w:shd w:val="clear" w:color="auto" w:fill="DBE5F1" w:themeFill="accent1" w:themeFillTint="33"/>
          </w:tcPr>
          <w:p w:rsidR="00620632" w:rsidRPr="00620632" w:rsidRDefault="00620632" w:rsidP="00702B19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sz w:val="22"/>
              </w:rPr>
              <w:lastRenderedPageBreak/>
              <w:t>CONTACT DETAILS</w:t>
            </w:r>
          </w:p>
        </w:tc>
      </w:tr>
      <w:tr w:rsidR="00620632" w:rsidRPr="00620632" w:rsidTr="005450D3">
        <w:tc>
          <w:tcPr>
            <w:tcW w:w="5310" w:type="dxa"/>
          </w:tcPr>
          <w:p w:rsidR="00620632" w:rsidRPr="00620632" w:rsidRDefault="00620632" w:rsidP="00702B19">
            <w:pPr>
              <w:spacing w:line="276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sz w:val="22"/>
              </w:rPr>
              <w:t xml:space="preserve">Mobile No: </w:t>
            </w:r>
            <w:r w:rsidR="005450D3">
              <w:rPr>
                <w:rFonts w:asciiTheme="minorHAnsi" w:hAnsiTheme="minorHAnsi" w:cstheme="minorHAnsi"/>
                <w:b/>
                <w:sz w:val="22"/>
              </w:rPr>
              <w:t>9480038212</w:t>
            </w:r>
          </w:p>
        </w:tc>
        <w:tc>
          <w:tcPr>
            <w:tcW w:w="5580" w:type="dxa"/>
          </w:tcPr>
          <w:p w:rsidR="00620632" w:rsidRPr="00620632" w:rsidRDefault="00620632" w:rsidP="005450D3">
            <w:pPr>
              <w:spacing w:line="276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sz w:val="22"/>
              </w:rPr>
              <w:t>Alternate No:</w:t>
            </w:r>
            <w:r w:rsidR="005450D3">
              <w:rPr>
                <w:rFonts w:asciiTheme="minorHAnsi" w:hAnsiTheme="minorHAnsi" w:cstheme="minorHAnsi"/>
                <w:b/>
                <w:sz w:val="22"/>
              </w:rPr>
              <w:t xml:space="preserve"> None </w:t>
            </w:r>
          </w:p>
        </w:tc>
      </w:tr>
      <w:tr w:rsidR="00620632" w:rsidRPr="00620632" w:rsidTr="005450D3">
        <w:tc>
          <w:tcPr>
            <w:tcW w:w="5310" w:type="dxa"/>
          </w:tcPr>
          <w:p w:rsidR="00620632" w:rsidRPr="00620632" w:rsidRDefault="00620632" w:rsidP="00702B19">
            <w:pPr>
              <w:spacing w:line="276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sz w:val="22"/>
              </w:rPr>
              <w:t>Residence No:</w:t>
            </w:r>
            <w:r w:rsidR="005450D3">
              <w:rPr>
                <w:rFonts w:asciiTheme="minorHAnsi" w:hAnsiTheme="minorHAnsi" w:cstheme="minorHAnsi"/>
                <w:b/>
                <w:sz w:val="22"/>
              </w:rPr>
              <w:t xml:space="preserve"> None</w:t>
            </w:r>
          </w:p>
        </w:tc>
        <w:tc>
          <w:tcPr>
            <w:tcW w:w="5580" w:type="dxa"/>
          </w:tcPr>
          <w:p w:rsidR="00620632" w:rsidRPr="00620632" w:rsidRDefault="00620632" w:rsidP="00702B19">
            <w:pPr>
              <w:spacing w:line="276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sz w:val="22"/>
              </w:rPr>
              <w:t>Email id:</w:t>
            </w:r>
            <w:r w:rsidR="005450D3">
              <w:rPr>
                <w:rFonts w:asciiTheme="minorHAnsi" w:hAnsiTheme="minorHAnsi" w:cstheme="minorHAnsi"/>
                <w:b/>
                <w:sz w:val="22"/>
              </w:rPr>
              <w:t xml:space="preserve"> samhitharsam@gmail.com</w:t>
            </w:r>
          </w:p>
        </w:tc>
      </w:tr>
      <w:tr w:rsidR="00620632" w:rsidRPr="00620632" w:rsidTr="005450D3">
        <w:trPr>
          <w:trHeight w:val="1745"/>
        </w:trPr>
        <w:tc>
          <w:tcPr>
            <w:tcW w:w="5310" w:type="dxa"/>
          </w:tcPr>
          <w:p w:rsidR="00620632" w:rsidRDefault="00620632" w:rsidP="00702B19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sz w:val="22"/>
              </w:rPr>
              <w:t>Permanent Address:</w:t>
            </w:r>
          </w:p>
          <w:p w:rsidR="005450D3" w:rsidRDefault="005450D3" w:rsidP="00702B19">
            <w:pPr>
              <w:rPr>
                <w:rFonts w:asciiTheme="minorHAnsi" w:hAnsiTheme="minorHAnsi" w:cstheme="minorHAnsi"/>
                <w:b/>
                <w:sz w:val="22"/>
              </w:rPr>
            </w:pPr>
          </w:p>
          <w:p w:rsidR="005450D3" w:rsidRPr="00620632" w:rsidRDefault="005450D3" w:rsidP="00702B19">
            <w:pPr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#62/1, “SHIVA”, 2</w:t>
            </w:r>
            <w:r w:rsidRPr="005450D3">
              <w:rPr>
                <w:rFonts w:asciiTheme="minorHAnsi" w:hAnsiTheme="minorHAnsi" w:cstheme="minorHAnsi"/>
                <w:b/>
                <w:sz w:val="22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  <w:b/>
                <w:sz w:val="22"/>
              </w:rPr>
              <w:t xml:space="preserve"> Cross, Srirampuram, Bangalore - 560021</w:t>
            </w:r>
          </w:p>
        </w:tc>
        <w:tc>
          <w:tcPr>
            <w:tcW w:w="5580" w:type="dxa"/>
          </w:tcPr>
          <w:p w:rsidR="00620632" w:rsidRDefault="00620632" w:rsidP="00702B19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noProof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1A5AD70" wp14:editId="3BFB6DF7">
                      <wp:simplePos x="0" y="0"/>
                      <wp:positionH relativeFrom="column">
                        <wp:posOffset>2720975</wp:posOffset>
                      </wp:positionH>
                      <wp:positionV relativeFrom="paragraph">
                        <wp:posOffset>26035</wp:posOffset>
                      </wp:positionV>
                      <wp:extent cx="142875" cy="133350"/>
                      <wp:effectExtent l="0" t="0" r="28575" b="1905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CDA33A" id="Rectangle 37" o:spid="_x0000_s1026" style="position:absolute;margin-left:214.25pt;margin-top:2.05pt;width:11.25pt;height:1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" fillcolor="black [3213]" strokecolor="black [3213]" strokeweight="1.5pt"/>
                  </w:pict>
                </mc:Fallback>
              </mc:AlternateContent>
            </w:r>
            <w:r w:rsidRPr="00620632">
              <w:rPr>
                <w:rFonts w:asciiTheme="minorHAnsi" w:hAnsiTheme="minorHAnsi" w:cstheme="minorHAnsi"/>
                <w:b/>
                <w:sz w:val="22"/>
              </w:rPr>
              <w:t xml:space="preserve">Current Address: Same as Permanent Address </w:t>
            </w:r>
          </w:p>
          <w:p w:rsidR="005450D3" w:rsidRDefault="005450D3" w:rsidP="00702B19">
            <w:pPr>
              <w:rPr>
                <w:rFonts w:asciiTheme="minorHAnsi" w:hAnsiTheme="minorHAnsi" w:cstheme="minorHAnsi"/>
                <w:b/>
                <w:sz w:val="22"/>
              </w:rPr>
            </w:pPr>
          </w:p>
          <w:p w:rsidR="005450D3" w:rsidRPr="00620632" w:rsidRDefault="005450D3" w:rsidP="00702B19">
            <w:pPr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#62/1, “SHIVA”, 2</w:t>
            </w:r>
            <w:r w:rsidRPr="005450D3">
              <w:rPr>
                <w:rFonts w:asciiTheme="minorHAnsi" w:hAnsiTheme="minorHAnsi" w:cstheme="minorHAnsi"/>
                <w:b/>
                <w:sz w:val="22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  <w:b/>
                <w:sz w:val="22"/>
              </w:rPr>
              <w:t xml:space="preserve"> Cross, Srirampuram, Bangalore - 560021</w:t>
            </w:r>
          </w:p>
        </w:tc>
      </w:tr>
    </w:tbl>
    <w:p w:rsidR="00620632" w:rsidRPr="00620632" w:rsidRDefault="00620632" w:rsidP="00620632">
      <w:pPr>
        <w:jc w:val="center"/>
        <w:rPr>
          <w:rFonts w:asciiTheme="minorHAnsi" w:hAnsiTheme="minorHAnsi" w:cstheme="minorHAnsi"/>
          <w:sz w:val="22"/>
        </w:rPr>
      </w:pPr>
    </w:p>
    <w:tbl>
      <w:tblPr>
        <w:tblStyle w:val="TableGrid"/>
        <w:tblW w:w="10963" w:type="dxa"/>
        <w:tblInd w:w="-725" w:type="dxa"/>
        <w:tblLook w:val="04A0" w:firstRow="1" w:lastRow="0" w:firstColumn="1" w:lastColumn="0" w:noHBand="0" w:noVBand="1"/>
      </w:tblPr>
      <w:tblGrid>
        <w:gridCol w:w="5255"/>
        <w:gridCol w:w="5708"/>
      </w:tblGrid>
      <w:tr w:rsidR="00620632" w:rsidRPr="00620632" w:rsidTr="009A7650">
        <w:trPr>
          <w:trHeight w:val="160"/>
        </w:trPr>
        <w:tc>
          <w:tcPr>
            <w:tcW w:w="10963" w:type="dxa"/>
            <w:gridSpan w:val="2"/>
            <w:shd w:val="clear" w:color="auto" w:fill="DBE5F1" w:themeFill="accent1" w:themeFillTint="33"/>
          </w:tcPr>
          <w:p w:rsidR="00620632" w:rsidRPr="00620632" w:rsidRDefault="00620632" w:rsidP="00702B19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sz w:val="22"/>
              </w:rPr>
              <w:t>EMERGENCY CONTACT DETAILS</w:t>
            </w:r>
          </w:p>
        </w:tc>
      </w:tr>
      <w:tr w:rsidR="00620632" w:rsidRPr="00620632" w:rsidTr="005450D3">
        <w:trPr>
          <w:trHeight w:val="152"/>
        </w:trPr>
        <w:tc>
          <w:tcPr>
            <w:tcW w:w="5255" w:type="dxa"/>
          </w:tcPr>
          <w:p w:rsidR="00620632" w:rsidRPr="00620632" w:rsidRDefault="00620632" w:rsidP="00702B19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sz w:val="22"/>
              </w:rPr>
              <w:t>Emergency Contact 1</w:t>
            </w:r>
          </w:p>
        </w:tc>
        <w:tc>
          <w:tcPr>
            <w:tcW w:w="5708" w:type="dxa"/>
          </w:tcPr>
          <w:p w:rsidR="00620632" w:rsidRPr="00620632" w:rsidRDefault="00620632" w:rsidP="00702B19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sz w:val="22"/>
              </w:rPr>
              <w:t>Emergency Contact 2</w:t>
            </w:r>
          </w:p>
        </w:tc>
      </w:tr>
      <w:tr w:rsidR="00620632" w:rsidRPr="00620632" w:rsidTr="005450D3">
        <w:trPr>
          <w:trHeight w:val="179"/>
        </w:trPr>
        <w:tc>
          <w:tcPr>
            <w:tcW w:w="5255" w:type="dxa"/>
          </w:tcPr>
          <w:p w:rsidR="00620632" w:rsidRPr="00620632" w:rsidRDefault="00620632" w:rsidP="00702B19">
            <w:pPr>
              <w:spacing w:line="276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sz w:val="22"/>
              </w:rPr>
              <w:t xml:space="preserve">Name: </w:t>
            </w:r>
            <w:r w:rsidR="00633F56">
              <w:rPr>
                <w:rFonts w:asciiTheme="minorHAnsi" w:hAnsiTheme="minorHAnsi" w:cstheme="minorHAnsi"/>
                <w:b/>
                <w:sz w:val="22"/>
              </w:rPr>
              <w:t>Rudresh H</w:t>
            </w:r>
          </w:p>
        </w:tc>
        <w:tc>
          <w:tcPr>
            <w:tcW w:w="5708" w:type="dxa"/>
          </w:tcPr>
          <w:p w:rsidR="00620632" w:rsidRPr="00620632" w:rsidRDefault="00620632" w:rsidP="00702B19">
            <w:pPr>
              <w:spacing w:line="276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sz w:val="22"/>
              </w:rPr>
              <w:t xml:space="preserve">Name: </w:t>
            </w:r>
            <w:r w:rsidR="00633F56">
              <w:rPr>
                <w:rFonts w:asciiTheme="minorHAnsi" w:hAnsiTheme="minorHAnsi" w:cstheme="minorHAnsi"/>
                <w:b/>
                <w:sz w:val="22"/>
              </w:rPr>
              <w:t>Hemamalini B S</w:t>
            </w:r>
          </w:p>
        </w:tc>
      </w:tr>
      <w:tr w:rsidR="00620632" w:rsidRPr="00620632" w:rsidTr="005450D3">
        <w:trPr>
          <w:trHeight w:val="188"/>
        </w:trPr>
        <w:tc>
          <w:tcPr>
            <w:tcW w:w="5255" w:type="dxa"/>
          </w:tcPr>
          <w:p w:rsidR="00620632" w:rsidRPr="00620632" w:rsidRDefault="00620632" w:rsidP="00702B19">
            <w:pPr>
              <w:spacing w:line="276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sz w:val="22"/>
              </w:rPr>
              <w:t>Relationship:</w:t>
            </w:r>
            <w:r w:rsidR="00633F56">
              <w:rPr>
                <w:rFonts w:asciiTheme="minorHAnsi" w:hAnsiTheme="minorHAnsi" w:cstheme="minorHAnsi"/>
                <w:b/>
                <w:sz w:val="22"/>
              </w:rPr>
              <w:t xml:space="preserve"> Father</w:t>
            </w:r>
          </w:p>
        </w:tc>
        <w:tc>
          <w:tcPr>
            <w:tcW w:w="5708" w:type="dxa"/>
          </w:tcPr>
          <w:p w:rsidR="00620632" w:rsidRPr="00620632" w:rsidRDefault="00620632" w:rsidP="00702B19">
            <w:pPr>
              <w:spacing w:line="276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sz w:val="22"/>
              </w:rPr>
              <w:t>Relationship:</w:t>
            </w:r>
            <w:r w:rsidR="00633F56">
              <w:rPr>
                <w:rFonts w:asciiTheme="minorHAnsi" w:hAnsiTheme="minorHAnsi" w:cstheme="minorHAnsi"/>
                <w:b/>
                <w:sz w:val="22"/>
              </w:rPr>
              <w:t xml:space="preserve"> Mother</w:t>
            </w:r>
          </w:p>
        </w:tc>
      </w:tr>
      <w:tr w:rsidR="00620632" w:rsidRPr="00620632" w:rsidTr="005450D3">
        <w:trPr>
          <w:trHeight w:val="179"/>
        </w:trPr>
        <w:tc>
          <w:tcPr>
            <w:tcW w:w="5255" w:type="dxa"/>
          </w:tcPr>
          <w:p w:rsidR="00620632" w:rsidRPr="00620632" w:rsidRDefault="00620632" w:rsidP="00702B19">
            <w:pPr>
              <w:spacing w:line="276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sz w:val="22"/>
              </w:rPr>
              <w:t>Mobile No:</w:t>
            </w:r>
            <w:r w:rsidR="00633F56">
              <w:rPr>
                <w:rFonts w:asciiTheme="minorHAnsi" w:hAnsiTheme="minorHAnsi" w:cstheme="minorHAnsi"/>
                <w:b/>
                <w:sz w:val="22"/>
              </w:rPr>
              <w:t xml:space="preserve"> 9738319227</w:t>
            </w:r>
          </w:p>
        </w:tc>
        <w:tc>
          <w:tcPr>
            <w:tcW w:w="5708" w:type="dxa"/>
          </w:tcPr>
          <w:p w:rsidR="00620632" w:rsidRPr="00620632" w:rsidRDefault="00620632" w:rsidP="00702B19">
            <w:pPr>
              <w:spacing w:line="276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sz w:val="22"/>
              </w:rPr>
              <w:t>Mobile No:</w:t>
            </w:r>
            <w:r w:rsidR="00633F56">
              <w:rPr>
                <w:rFonts w:asciiTheme="minorHAnsi" w:hAnsiTheme="minorHAnsi" w:cstheme="minorHAnsi"/>
                <w:b/>
                <w:sz w:val="22"/>
              </w:rPr>
              <w:t xml:space="preserve"> 9482228427</w:t>
            </w:r>
          </w:p>
        </w:tc>
      </w:tr>
      <w:tr w:rsidR="00620632" w:rsidRPr="00620632" w:rsidTr="005450D3">
        <w:trPr>
          <w:trHeight w:val="179"/>
        </w:trPr>
        <w:tc>
          <w:tcPr>
            <w:tcW w:w="5255" w:type="dxa"/>
          </w:tcPr>
          <w:p w:rsidR="00620632" w:rsidRPr="00620632" w:rsidRDefault="00620632" w:rsidP="00702B19">
            <w:pPr>
              <w:spacing w:line="276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sz w:val="22"/>
              </w:rPr>
              <w:t>Residence No:</w:t>
            </w:r>
            <w:r w:rsidR="00633F56">
              <w:rPr>
                <w:rFonts w:asciiTheme="minorHAnsi" w:hAnsiTheme="minorHAnsi" w:cstheme="minorHAnsi"/>
                <w:b/>
                <w:sz w:val="22"/>
              </w:rPr>
              <w:t xml:space="preserve"> None</w:t>
            </w:r>
          </w:p>
        </w:tc>
        <w:tc>
          <w:tcPr>
            <w:tcW w:w="5708" w:type="dxa"/>
          </w:tcPr>
          <w:p w:rsidR="00620632" w:rsidRPr="00620632" w:rsidRDefault="00620632" w:rsidP="00702B19">
            <w:pPr>
              <w:spacing w:line="276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sz w:val="22"/>
              </w:rPr>
              <w:t>Residence No:</w:t>
            </w:r>
            <w:r w:rsidR="00633F56">
              <w:rPr>
                <w:rFonts w:asciiTheme="minorHAnsi" w:hAnsiTheme="minorHAnsi" w:cstheme="minorHAnsi"/>
                <w:b/>
                <w:sz w:val="22"/>
              </w:rPr>
              <w:t xml:space="preserve"> None</w:t>
            </w:r>
          </w:p>
        </w:tc>
      </w:tr>
      <w:tr w:rsidR="00620632" w:rsidRPr="00620632" w:rsidTr="005450D3">
        <w:trPr>
          <w:trHeight w:val="1187"/>
        </w:trPr>
        <w:tc>
          <w:tcPr>
            <w:tcW w:w="5255" w:type="dxa"/>
          </w:tcPr>
          <w:p w:rsidR="00620632" w:rsidRPr="00620632" w:rsidRDefault="00620632" w:rsidP="00702B19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sz w:val="22"/>
              </w:rPr>
              <w:t>Address:</w:t>
            </w:r>
          </w:p>
          <w:p w:rsidR="00620632" w:rsidRPr="00620632" w:rsidRDefault="00620632" w:rsidP="00702B19">
            <w:pPr>
              <w:rPr>
                <w:rFonts w:asciiTheme="minorHAnsi" w:hAnsiTheme="minorHAnsi" w:cstheme="minorHAnsi"/>
                <w:b/>
                <w:sz w:val="22"/>
              </w:rPr>
            </w:pPr>
          </w:p>
          <w:p w:rsidR="00620632" w:rsidRPr="00620632" w:rsidRDefault="00633F56" w:rsidP="00702B19">
            <w:pPr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#62/1, “SHIVA”, 2</w:t>
            </w:r>
            <w:r w:rsidRPr="005450D3">
              <w:rPr>
                <w:rFonts w:asciiTheme="minorHAnsi" w:hAnsiTheme="minorHAnsi" w:cstheme="minorHAnsi"/>
                <w:b/>
                <w:sz w:val="22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  <w:b/>
                <w:sz w:val="22"/>
              </w:rPr>
              <w:t xml:space="preserve"> Cross, Srirampuram, Bangalore - 560021</w:t>
            </w:r>
          </w:p>
          <w:p w:rsidR="00620632" w:rsidRPr="00620632" w:rsidRDefault="00620632" w:rsidP="00702B19">
            <w:pPr>
              <w:rPr>
                <w:rFonts w:asciiTheme="minorHAnsi" w:hAnsiTheme="minorHAnsi" w:cstheme="minorHAnsi"/>
                <w:b/>
                <w:sz w:val="22"/>
              </w:rPr>
            </w:pPr>
          </w:p>
          <w:p w:rsidR="00620632" w:rsidRPr="00620632" w:rsidRDefault="00620632" w:rsidP="00702B19">
            <w:pPr>
              <w:rPr>
                <w:rFonts w:asciiTheme="minorHAnsi" w:hAnsiTheme="minorHAnsi" w:cstheme="minorHAnsi"/>
                <w:b/>
                <w:sz w:val="22"/>
              </w:rPr>
            </w:pPr>
          </w:p>
          <w:p w:rsidR="00620632" w:rsidRPr="00620632" w:rsidRDefault="00620632" w:rsidP="00702B19">
            <w:pPr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5708" w:type="dxa"/>
          </w:tcPr>
          <w:p w:rsidR="00620632" w:rsidRDefault="00620632" w:rsidP="00702B19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620632">
              <w:rPr>
                <w:rFonts w:asciiTheme="minorHAnsi" w:hAnsiTheme="minorHAnsi" w:cstheme="minorHAnsi"/>
                <w:b/>
                <w:noProof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7B67320" wp14:editId="6D6B56A8">
                      <wp:simplePos x="0" y="0"/>
                      <wp:positionH relativeFrom="column">
                        <wp:posOffset>2825750</wp:posOffset>
                      </wp:positionH>
                      <wp:positionV relativeFrom="paragraph">
                        <wp:posOffset>25400</wp:posOffset>
                      </wp:positionV>
                      <wp:extent cx="142875" cy="133350"/>
                      <wp:effectExtent l="0" t="0" r="28575" b="1905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87C452" id="Rectangle 38" o:spid="_x0000_s1026" style="position:absolute;margin-left:222.5pt;margin-top:2pt;width:11.25pt;height:1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" fillcolor="black [3213]" strokecolor="black [3213]" strokeweight="1.5pt"/>
                  </w:pict>
                </mc:Fallback>
              </mc:AlternateContent>
            </w:r>
            <w:r w:rsidRPr="00620632">
              <w:rPr>
                <w:rFonts w:asciiTheme="minorHAnsi" w:hAnsiTheme="minorHAnsi" w:cstheme="minorHAnsi"/>
                <w:b/>
                <w:sz w:val="22"/>
              </w:rPr>
              <w:t>Address : Same as Emergency Contact 1 Address</w:t>
            </w:r>
          </w:p>
          <w:p w:rsidR="00633F56" w:rsidRDefault="00633F56" w:rsidP="00702B19">
            <w:pPr>
              <w:rPr>
                <w:rFonts w:asciiTheme="minorHAnsi" w:hAnsiTheme="minorHAnsi" w:cstheme="minorHAnsi"/>
                <w:b/>
                <w:sz w:val="22"/>
              </w:rPr>
            </w:pPr>
          </w:p>
          <w:p w:rsidR="00633F56" w:rsidRPr="00620632" w:rsidRDefault="00633F56" w:rsidP="00702B19">
            <w:pPr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#62/1, “SHIVA”, 2</w:t>
            </w:r>
            <w:r w:rsidRPr="005450D3">
              <w:rPr>
                <w:rFonts w:asciiTheme="minorHAnsi" w:hAnsiTheme="minorHAnsi" w:cstheme="minorHAnsi"/>
                <w:b/>
                <w:sz w:val="22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  <w:b/>
                <w:sz w:val="22"/>
              </w:rPr>
              <w:t xml:space="preserve"> Cross, Srirampuram, Bangalore - 560021</w:t>
            </w:r>
          </w:p>
        </w:tc>
      </w:tr>
    </w:tbl>
    <w:p w:rsidR="004C6FFD" w:rsidRDefault="004C6FFD" w:rsidP="004C6FFD">
      <w:pPr>
        <w:spacing w:line="240" w:lineRule="auto"/>
        <w:ind w:left="-720"/>
        <w:rPr>
          <w:rFonts w:asciiTheme="minorHAnsi" w:hAnsiTheme="minorHAnsi" w:cstheme="minorHAnsi"/>
          <w:b/>
          <w:sz w:val="22"/>
        </w:rPr>
      </w:pPr>
    </w:p>
    <w:p w:rsidR="004C6FFD" w:rsidRDefault="00620632" w:rsidP="004C6FFD">
      <w:pPr>
        <w:ind w:left="-720"/>
        <w:rPr>
          <w:rFonts w:asciiTheme="minorHAnsi" w:hAnsiTheme="minorHAnsi" w:cstheme="minorHAnsi"/>
          <w:sz w:val="22"/>
        </w:rPr>
      </w:pPr>
      <w:r w:rsidRPr="00620632">
        <w:rPr>
          <w:rFonts w:asciiTheme="minorHAnsi" w:hAnsiTheme="minorHAnsi" w:cstheme="minorHAnsi"/>
          <w:b/>
          <w:sz w:val="22"/>
        </w:rPr>
        <w:t>DECLARATION:</w:t>
      </w:r>
      <w:r w:rsidRPr="00620632">
        <w:rPr>
          <w:rFonts w:asciiTheme="minorHAnsi" w:hAnsiTheme="minorHAnsi" w:cstheme="minorHAnsi"/>
          <w:sz w:val="22"/>
        </w:rPr>
        <w:t xml:space="preserve"> I hereby declare that the above furnished information is true and best to my knowledge. </w:t>
      </w:r>
    </w:p>
    <w:p w:rsidR="00410687" w:rsidRPr="00620632" w:rsidRDefault="004C6FFD" w:rsidP="00F72358">
      <w:pPr>
        <w:ind w:left="-720"/>
        <w:jc w:val="right"/>
        <w:rPr>
          <w:rFonts w:asciiTheme="minorHAnsi" w:hAnsiTheme="minorHAnsi" w:cstheme="minorHAnsi"/>
          <w:sz w:val="22"/>
        </w:rPr>
      </w:pPr>
      <w:r w:rsidRPr="00620632">
        <w:rPr>
          <w:rFonts w:asciiTheme="minorHAnsi" w:hAnsiTheme="minorHAnsi" w:cstheme="minorHAnsi"/>
          <w:b/>
          <w:sz w:val="22"/>
        </w:rPr>
        <w:t>DATE:</w:t>
      </w:r>
      <w:r w:rsidR="00F72358">
        <w:rPr>
          <w:rFonts w:asciiTheme="minorHAnsi" w:hAnsiTheme="minorHAnsi" w:cstheme="minorHAnsi"/>
          <w:b/>
          <w:sz w:val="22"/>
        </w:rPr>
        <w:tab/>
      </w:r>
      <w:r w:rsidR="00046B5E">
        <w:rPr>
          <w:rFonts w:asciiTheme="minorHAnsi" w:hAnsiTheme="minorHAnsi" w:cstheme="minorHAnsi"/>
          <w:b/>
          <w:sz w:val="22"/>
        </w:rPr>
        <w:t>15/FEB/2021</w:t>
      </w:r>
      <w:bookmarkStart w:id="0" w:name="_GoBack"/>
      <w:bookmarkEnd w:id="0"/>
      <w:r w:rsidR="00F72358">
        <w:rPr>
          <w:rFonts w:asciiTheme="minorHAnsi" w:hAnsiTheme="minorHAnsi" w:cstheme="minorHAnsi"/>
          <w:b/>
          <w:sz w:val="22"/>
        </w:rPr>
        <w:tab/>
      </w:r>
      <w:r w:rsidR="00F72358">
        <w:rPr>
          <w:rFonts w:asciiTheme="minorHAnsi" w:hAnsiTheme="minorHAnsi" w:cstheme="minorHAnsi"/>
          <w:b/>
          <w:sz w:val="22"/>
        </w:rPr>
        <w:tab/>
      </w:r>
      <w:r w:rsidR="00F72358">
        <w:rPr>
          <w:rFonts w:asciiTheme="minorHAnsi" w:hAnsiTheme="minorHAnsi" w:cstheme="minorHAnsi"/>
          <w:b/>
          <w:sz w:val="22"/>
        </w:rPr>
        <w:tab/>
      </w:r>
      <w:r w:rsidR="00F72358">
        <w:rPr>
          <w:rFonts w:asciiTheme="minorHAnsi" w:hAnsiTheme="minorHAnsi" w:cstheme="minorHAnsi"/>
          <w:b/>
          <w:sz w:val="22"/>
        </w:rPr>
        <w:tab/>
      </w:r>
      <w:r w:rsidR="00F72358">
        <w:rPr>
          <w:rFonts w:asciiTheme="minorHAnsi" w:hAnsiTheme="minorHAnsi" w:cstheme="minorHAnsi"/>
          <w:b/>
          <w:sz w:val="22"/>
        </w:rPr>
        <w:tab/>
      </w:r>
      <w:r w:rsidR="00F72358">
        <w:rPr>
          <w:rFonts w:asciiTheme="minorHAnsi" w:hAnsiTheme="minorHAnsi" w:cstheme="minorHAnsi"/>
          <w:b/>
          <w:sz w:val="22"/>
        </w:rPr>
        <w:tab/>
      </w:r>
      <w:r w:rsidR="00F72358">
        <w:rPr>
          <w:rFonts w:asciiTheme="minorHAnsi" w:hAnsiTheme="minorHAnsi" w:cstheme="minorHAnsi"/>
          <w:b/>
          <w:sz w:val="22"/>
        </w:rPr>
        <w:tab/>
      </w:r>
      <w:r w:rsidR="00F72358">
        <w:rPr>
          <w:rFonts w:asciiTheme="minorHAnsi" w:hAnsiTheme="minorHAnsi" w:cstheme="minorHAnsi"/>
          <w:b/>
          <w:sz w:val="22"/>
        </w:rPr>
        <w:tab/>
      </w:r>
      <w:r w:rsidR="00F72358">
        <w:rPr>
          <w:rFonts w:asciiTheme="minorHAnsi" w:hAnsiTheme="minorHAnsi" w:cstheme="minorHAnsi"/>
          <w:b/>
          <w:sz w:val="22"/>
        </w:rPr>
        <w:tab/>
      </w:r>
      <w:r w:rsidRPr="00620632">
        <w:rPr>
          <w:rFonts w:asciiTheme="minorHAnsi" w:hAnsiTheme="minorHAnsi" w:cstheme="minorHAnsi"/>
          <w:b/>
          <w:sz w:val="22"/>
        </w:rPr>
        <w:t>SIGNATURE:</w:t>
      </w:r>
      <w:r w:rsidR="00F72358" w:rsidRPr="00F72358">
        <w:rPr>
          <w:rFonts w:asciiTheme="minorHAnsi" w:hAnsiTheme="minorHAnsi" w:cstheme="minorHAnsi"/>
          <w:noProof/>
          <w:sz w:val="22"/>
          <w:lang w:val="en-US"/>
        </w:rPr>
        <w:t xml:space="preserve"> </w:t>
      </w:r>
      <w:r w:rsidR="00F72358">
        <w:rPr>
          <w:rFonts w:asciiTheme="minorHAnsi" w:hAnsiTheme="minorHAnsi" w:cstheme="minorHAnsi"/>
          <w:noProof/>
          <w:sz w:val="22"/>
          <w:lang w:val="en-US"/>
        </w:rPr>
        <w:drawing>
          <wp:inline distT="0" distB="0" distL="0" distR="0" wp14:anchorId="38156F23" wp14:editId="2955632A">
            <wp:extent cx="1104900" cy="4851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TE Sig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8475" cy="49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</w:rPr>
        <w:tab/>
      </w:r>
    </w:p>
    <w:sectPr w:rsidR="00410687" w:rsidRPr="00620632" w:rsidSect="004C6FFD">
      <w:headerReference w:type="default" r:id="rId14"/>
      <w:footerReference w:type="default" r:id="rId15"/>
      <w:pgSz w:w="12240" w:h="15840" w:code="1"/>
      <w:pgMar w:top="567" w:right="1440" w:bottom="180" w:left="1440" w:header="360" w:footer="1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5A6" w:rsidRDefault="004105A6" w:rsidP="00886B4C">
      <w:r>
        <w:separator/>
      </w:r>
    </w:p>
  </w:endnote>
  <w:endnote w:type="continuationSeparator" w:id="0">
    <w:p w:rsidR="004105A6" w:rsidRDefault="004105A6" w:rsidP="00886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ECD" w:rsidRDefault="004105A6" w:rsidP="001201FA">
    <w:pPr>
      <w:spacing w:after="0" w:line="240" w:lineRule="auto"/>
      <w:ind w:left="-810" w:right="-720"/>
    </w:pPr>
    <w:r>
      <w:pict>
        <v:rect id="_x0000_i1026" style="width:468pt;height:.05pt" o:hralign="center" o:hrstd="t" o:hr="t" fillcolor="#a0a0a0" stroked="f"/>
      </w:pict>
    </w:r>
  </w:p>
  <w:tbl>
    <w:tblPr>
      <w:tblStyle w:val="TableGrid"/>
      <w:tblW w:w="10575" w:type="dxa"/>
      <w:tblInd w:w="-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125"/>
      <w:gridCol w:w="4450"/>
    </w:tblGrid>
    <w:tr w:rsidR="009A3ECD" w:rsidRPr="004C6FFD" w:rsidTr="004C6FFD">
      <w:trPr>
        <w:trHeight w:val="250"/>
      </w:trPr>
      <w:tc>
        <w:tcPr>
          <w:tcW w:w="6125" w:type="dxa"/>
        </w:tcPr>
        <w:p w:rsidR="009A3ECD" w:rsidRPr="004C6FFD" w:rsidRDefault="004C6FFD" w:rsidP="009A3ECD">
          <w:pPr>
            <w:pStyle w:val="TitleOthers"/>
            <w:ind w:left="720" w:hanging="828"/>
            <w:rPr>
              <w:sz w:val="20"/>
            </w:rPr>
          </w:pPr>
          <w:r>
            <w:rPr>
              <w:sz w:val="20"/>
            </w:rPr>
            <w:t>Template Version 2.5</w:t>
          </w:r>
        </w:p>
      </w:tc>
      <w:tc>
        <w:tcPr>
          <w:tcW w:w="4450" w:type="dxa"/>
        </w:tcPr>
        <w:sdt>
          <w:sdtPr>
            <w:rPr>
              <w:rFonts w:ascii="Century Gothic" w:hAnsi="Century Gothic"/>
              <w:color w:val="365F91" w:themeColor="accent1" w:themeShade="BF"/>
              <w:szCs w:val="20"/>
            </w:rPr>
            <w:id w:val="2039004535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rFonts w:ascii="Century Gothic" w:hAnsi="Century Gothic"/>
                  <w:color w:val="365F91" w:themeColor="accent1" w:themeShade="BF"/>
                  <w:szCs w:val="20"/>
                </w:rPr>
                <w:id w:val="-302546395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:rsidR="009A3ECD" w:rsidRPr="004C6FFD" w:rsidRDefault="009A3ECD" w:rsidP="009A3ECD">
                  <w:pPr>
                    <w:pStyle w:val="Footer"/>
                    <w:jc w:val="right"/>
                    <w:rPr>
                      <w:rFonts w:ascii="Century Gothic" w:hAnsi="Century Gothic"/>
                      <w:color w:val="365F91" w:themeColor="accent1" w:themeShade="BF"/>
                      <w:szCs w:val="20"/>
                    </w:rPr>
                  </w:pPr>
                  <w:r w:rsidRPr="004C6FFD">
                    <w:rPr>
                      <w:rFonts w:ascii="Century Gothic" w:hAnsi="Century Gothic"/>
                      <w:color w:val="365F91" w:themeColor="accent1" w:themeShade="BF"/>
                      <w:szCs w:val="20"/>
                    </w:rPr>
                    <w:t xml:space="preserve">Page </w:t>
                  </w:r>
                  <w:r w:rsidRPr="004C6FFD">
                    <w:rPr>
                      <w:rFonts w:ascii="Century Gothic" w:hAnsi="Century Gothic"/>
                      <w:bCs/>
                      <w:color w:val="365F91" w:themeColor="accent1" w:themeShade="BF"/>
                      <w:szCs w:val="20"/>
                    </w:rPr>
                    <w:fldChar w:fldCharType="begin"/>
                  </w:r>
                  <w:r w:rsidRPr="004C6FFD">
                    <w:rPr>
                      <w:rFonts w:ascii="Century Gothic" w:hAnsi="Century Gothic"/>
                      <w:bCs/>
                      <w:color w:val="365F91" w:themeColor="accent1" w:themeShade="BF"/>
                      <w:szCs w:val="20"/>
                    </w:rPr>
                    <w:instrText xml:space="preserve"> PAGE </w:instrText>
                  </w:r>
                  <w:r w:rsidRPr="004C6FFD">
                    <w:rPr>
                      <w:rFonts w:ascii="Century Gothic" w:hAnsi="Century Gothic"/>
                      <w:bCs/>
                      <w:color w:val="365F91" w:themeColor="accent1" w:themeShade="BF"/>
                      <w:szCs w:val="20"/>
                    </w:rPr>
                    <w:fldChar w:fldCharType="separate"/>
                  </w:r>
                  <w:r w:rsidR="00046B5E">
                    <w:rPr>
                      <w:rFonts w:ascii="Century Gothic" w:hAnsi="Century Gothic"/>
                      <w:bCs/>
                      <w:noProof/>
                      <w:color w:val="365F91" w:themeColor="accent1" w:themeShade="BF"/>
                      <w:szCs w:val="20"/>
                    </w:rPr>
                    <w:t>2</w:t>
                  </w:r>
                  <w:r w:rsidRPr="004C6FFD">
                    <w:rPr>
                      <w:rFonts w:ascii="Century Gothic" w:hAnsi="Century Gothic"/>
                      <w:bCs/>
                      <w:color w:val="365F91" w:themeColor="accent1" w:themeShade="BF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  <w:tr w:rsidR="009A3ECD" w:rsidRPr="004C6FFD" w:rsidTr="004C6FFD">
      <w:trPr>
        <w:trHeight w:val="334"/>
      </w:trPr>
      <w:tc>
        <w:tcPr>
          <w:tcW w:w="6125" w:type="dxa"/>
        </w:tcPr>
        <w:p w:rsidR="009A3ECD" w:rsidRPr="004C6FFD" w:rsidRDefault="009A3ECD" w:rsidP="009A3ECD">
          <w:pPr>
            <w:pStyle w:val="Footer"/>
            <w:rPr>
              <w:rFonts w:ascii="Century Gothic" w:hAnsi="Century Gothic" w:cs="Arial"/>
              <w:color w:val="365F91" w:themeColor="accent1" w:themeShade="BF"/>
            </w:rPr>
          </w:pPr>
        </w:p>
      </w:tc>
      <w:tc>
        <w:tcPr>
          <w:tcW w:w="4450" w:type="dxa"/>
          <w:vAlign w:val="center"/>
        </w:tcPr>
        <w:p w:rsidR="009A3ECD" w:rsidRPr="004C6FFD" w:rsidRDefault="00064DE6" w:rsidP="00064DE6">
          <w:pPr>
            <w:pStyle w:val="TitleOthers"/>
            <w:ind w:right="-92" w:firstLine="2052"/>
            <w:rPr>
              <w:sz w:val="20"/>
            </w:rPr>
          </w:pPr>
          <w:r w:rsidRPr="004C6FFD">
            <w:rPr>
              <w:sz w:val="20"/>
            </w:rPr>
            <w:t xml:space="preserve">          </w:t>
          </w:r>
          <w:r w:rsidR="009A3ECD" w:rsidRPr="004C6FFD">
            <w:rPr>
              <w:sz w:val="20"/>
            </w:rPr>
            <w:t>CONFIDENTIAL</w:t>
          </w:r>
        </w:p>
      </w:tc>
    </w:tr>
  </w:tbl>
  <w:p w:rsidR="009A3ECD" w:rsidRDefault="009A3ECD" w:rsidP="009A3E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5A6" w:rsidRDefault="004105A6" w:rsidP="00886B4C">
      <w:r>
        <w:separator/>
      </w:r>
    </w:p>
  </w:footnote>
  <w:footnote w:type="continuationSeparator" w:id="0">
    <w:p w:rsidR="004105A6" w:rsidRDefault="004105A6" w:rsidP="00886B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DAD" w:rsidRPr="0066435C" w:rsidRDefault="009A3ECD" w:rsidP="00064DE6">
    <w:pPr>
      <w:pStyle w:val="TitleOthers"/>
      <w:ind w:right="-720"/>
    </w:pPr>
    <w:r>
      <w:rPr>
        <w:noProof/>
        <w:lang w:val="en-US"/>
      </w:rPr>
      <w:drawing>
        <wp:anchor distT="0" distB="0" distL="114300" distR="114300" simplePos="0" relativeHeight="251677696" behindDoc="1" locked="0" layoutInCell="1" allowOverlap="1" wp14:anchorId="7FFCC716" wp14:editId="1F6E88E3">
          <wp:simplePos x="0" y="0"/>
          <wp:positionH relativeFrom="margin">
            <wp:posOffset>5092700</wp:posOffset>
          </wp:positionH>
          <wp:positionV relativeFrom="paragraph">
            <wp:posOffset>-161925</wp:posOffset>
          </wp:positionV>
          <wp:extent cx="1212850" cy="509649"/>
          <wp:effectExtent l="0" t="0" r="0" b="5080"/>
          <wp:wrapNone/>
          <wp:docPr id="61" name="Picture 61" descr="D:\Policies\Maveric logo - High r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D:\Policies\Maveric logo - High res.jpg"/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2850" cy="5096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2DAD" w:rsidRPr="00EC7289">
      <w:rPr>
        <w:noProof/>
        <w:lang w:val="en-US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0603C1A5" wp14:editId="59289C2D">
              <wp:simplePos x="0" y="0"/>
              <wp:positionH relativeFrom="page">
                <wp:align>left</wp:align>
              </wp:positionH>
              <wp:positionV relativeFrom="paragraph">
                <wp:posOffset>-291669</wp:posOffset>
              </wp:positionV>
              <wp:extent cx="848563" cy="1224487"/>
              <wp:effectExtent l="0" t="0" r="8890" b="0"/>
              <wp:wrapNone/>
              <wp:docPr id="27" name="Group 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8563" cy="1224487"/>
                        <a:chOff x="0" y="0"/>
                        <a:chExt cx="3935090" cy="5677596"/>
                      </a:xfrm>
                    </wpg:grpSpPr>
                    <wps:wsp>
                      <wps:cNvPr id="1" name="Freeform 28"/>
                      <wps:cNvSpPr/>
                      <wps:spPr>
                        <a:xfrm>
                          <a:off x="202958" y="0"/>
                          <a:ext cx="3732132" cy="1634612"/>
                        </a:xfrm>
                        <a:custGeom>
                          <a:avLst/>
                          <a:gdLst>
                            <a:gd name="connsiteX0" fmla="*/ 245269 w 788194"/>
                            <a:gd name="connsiteY0" fmla="*/ 0 h 350044"/>
                            <a:gd name="connsiteX1" fmla="*/ 788194 w 788194"/>
                            <a:gd name="connsiteY1" fmla="*/ 342901 h 350044"/>
                            <a:gd name="connsiteX2" fmla="*/ 511969 w 788194"/>
                            <a:gd name="connsiteY2" fmla="*/ 350044 h 350044"/>
                            <a:gd name="connsiteX3" fmla="*/ 0 w 788194"/>
                            <a:gd name="connsiteY3" fmla="*/ 2382 h 350044"/>
                            <a:gd name="connsiteX4" fmla="*/ 245269 w 788194"/>
                            <a:gd name="connsiteY4" fmla="*/ 0 h 350044"/>
                            <a:gd name="connsiteX0" fmla="*/ 245269 w 788194"/>
                            <a:gd name="connsiteY0" fmla="*/ 0 h 345216"/>
                            <a:gd name="connsiteX1" fmla="*/ 788194 w 788194"/>
                            <a:gd name="connsiteY1" fmla="*/ 342901 h 345216"/>
                            <a:gd name="connsiteX2" fmla="*/ 537717 w 788194"/>
                            <a:gd name="connsiteY2" fmla="*/ 345216 h 345216"/>
                            <a:gd name="connsiteX3" fmla="*/ 0 w 788194"/>
                            <a:gd name="connsiteY3" fmla="*/ 2382 h 345216"/>
                            <a:gd name="connsiteX4" fmla="*/ 245269 w 788194"/>
                            <a:gd name="connsiteY4" fmla="*/ 0 h 345216"/>
                            <a:gd name="connsiteX0" fmla="*/ 242050 w 788194"/>
                            <a:gd name="connsiteY0" fmla="*/ 0 h 345216"/>
                            <a:gd name="connsiteX1" fmla="*/ 788194 w 788194"/>
                            <a:gd name="connsiteY1" fmla="*/ 342901 h 345216"/>
                            <a:gd name="connsiteX2" fmla="*/ 537717 w 788194"/>
                            <a:gd name="connsiteY2" fmla="*/ 345216 h 345216"/>
                            <a:gd name="connsiteX3" fmla="*/ 0 w 788194"/>
                            <a:gd name="connsiteY3" fmla="*/ 2382 h 345216"/>
                            <a:gd name="connsiteX4" fmla="*/ 242050 w 788194"/>
                            <a:gd name="connsiteY4" fmla="*/ 0 h 3452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88194" h="345216">
                              <a:moveTo>
                                <a:pt x="242050" y="0"/>
                              </a:moveTo>
                              <a:lnTo>
                                <a:pt x="788194" y="342901"/>
                              </a:lnTo>
                              <a:lnTo>
                                <a:pt x="537717" y="345216"/>
                              </a:lnTo>
                              <a:lnTo>
                                <a:pt x="0" y="2382"/>
                              </a:lnTo>
                              <a:lnTo>
                                <a:pt x="2420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CCEA"/>
                        </a:solidFill>
                        <a:ln w="9525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1" name="Freeform 29"/>
                      <wps:cNvSpPr/>
                      <wps:spPr>
                        <a:xfrm>
                          <a:off x="0" y="2007010"/>
                          <a:ext cx="3878715" cy="3670586"/>
                        </a:xfrm>
                        <a:custGeom>
                          <a:avLst/>
                          <a:gdLst>
                            <a:gd name="connsiteX0" fmla="*/ 561975 w 823913"/>
                            <a:gd name="connsiteY0" fmla="*/ 2381 h 723900"/>
                            <a:gd name="connsiteX1" fmla="*/ 823913 w 823913"/>
                            <a:gd name="connsiteY1" fmla="*/ 0 h 723900"/>
                            <a:gd name="connsiteX2" fmla="*/ 0 w 823913"/>
                            <a:gd name="connsiteY2" fmla="*/ 723900 h 723900"/>
                            <a:gd name="connsiteX3" fmla="*/ 4762 w 823913"/>
                            <a:gd name="connsiteY3" fmla="*/ 526256 h 723900"/>
                            <a:gd name="connsiteX4" fmla="*/ 561975 w 823913"/>
                            <a:gd name="connsiteY4" fmla="*/ 2381 h 723900"/>
                            <a:gd name="connsiteX0" fmla="*/ 557213 w 819151"/>
                            <a:gd name="connsiteY0" fmla="*/ 2381 h 775196"/>
                            <a:gd name="connsiteX1" fmla="*/ 819151 w 819151"/>
                            <a:gd name="connsiteY1" fmla="*/ 0 h 775196"/>
                            <a:gd name="connsiteX2" fmla="*/ 4290 w 819151"/>
                            <a:gd name="connsiteY2" fmla="*/ 775196 h 775196"/>
                            <a:gd name="connsiteX3" fmla="*/ 0 w 819151"/>
                            <a:gd name="connsiteY3" fmla="*/ 526256 h 775196"/>
                            <a:gd name="connsiteX4" fmla="*/ 557213 w 819151"/>
                            <a:gd name="connsiteY4" fmla="*/ 2381 h 7751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19151" h="775196">
                              <a:moveTo>
                                <a:pt x="557213" y="2381"/>
                              </a:moveTo>
                              <a:lnTo>
                                <a:pt x="819151" y="0"/>
                              </a:lnTo>
                              <a:lnTo>
                                <a:pt x="4290" y="775196"/>
                              </a:lnTo>
                              <a:lnTo>
                                <a:pt x="0" y="526256"/>
                              </a:lnTo>
                              <a:lnTo>
                                <a:pt x="557213" y="23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E8F"/>
                        </a:solidFill>
                        <a:ln w="9525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57D95575" id="Group 27" o:spid="_x0000_s1026" style="position:absolute;margin-left:0;margin-top:-22.95pt;width:66.8pt;height:96.4pt;z-index:251675648;mso-position-horizontal:left;mso-position-horizontal-relative:page;mso-width-relative:margin;mso-height-relative:margin" coordsize="39350,56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">
              <v:shape id="Freeform 28" o:spid="_x0000_s1027" style="position:absolute;left:2029;width:37321;height:16346;visibility:visible;mso-wrap-style:square;v-text-anchor:middle" coordsize="788194,345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3qmb4A&#10;AADaAAAADwAAAGRycy9kb3ducmV2LnhtbERPy6rCMBDdX/Afwghuiqa68Eo1igiCoCA+Fi6HZmyL&#10;zaQkUevfG0FwNRzOc2aL1tTiQc5XlhUMBykI4tzqigsF59O6PwHhA7LG2jIpeJGHxbzzN8NM2ycf&#10;6HEMhYgh7DNUUIbQZFL6vCSDfmAb4shdrTMYInSF1A6fMdzUcpSmY2mw4thQYkOrkvLb8W4U/LvL&#10;JqHb1ifNziTb+3l/Xdu9Ur1uu5yCCNSGn/jr3ug4Hz6vfK6cv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N96pm+AAAA2gAAAA8AAAAAAAAAAAAAAAAAmAIAAGRycy9kb3ducmV2&#10;LnhtbFBLBQYAAAAABAAEAPUAAACDAwAAAAA=&#10;" path="m242050,l788194,342901r-250477,2315l,2382,242050,xe" fillcolor="#b5ccea" stroked="f">
                <v:path arrowok="t" o:connecttype="custom" o:connectlocs="1146117,0;3732132,1623650;2546113,1634612;0,11279;1146117,0" o:connectangles="0,0,0,0,0"/>
              </v:shape>
              <v:shape id="Freeform 29" o:spid="_x0000_s1028" style="position:absolute;top:20070;width:38787;height:36705;visibility:visible;mso-wrap-style:square;v-text-anchor:middle" coordsize="819151,775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XWsMAA&#10;AADbAAAADwAAAGRycy9kb3ducmV2LnhtbERPTYvCMBC9C/6HMII3TVWQtRpFBFEEWdYteB2asY02&#10;k9pErf9+s7Cwt3m8z1msWluJJzXeOFYwGiYgiHOnDRcKsu/t4AOED8gaK8ek4E0eVstuZ4Gpdi/+&#10;oucpFCKGsE9RQRlCnUrp85Is+qGriSN3cY3FEGFTSN3gK4bbSo6TZCotGo4NJda0KSm/nR5WwSU7&#10;1ua9/Zy1k2Cc3dx310N+Vqrfa9dzEIHa8C/+c+91nD+C31/iAX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MXWsMAAAADbAAAADwAAAAAAAAAAAAAAAACYAgAAZHJzL2Rvd25y&#10;ZXYueG1sUEsFBgAAAAAEAAQA9QAAAIUDAAAAAA==&#10;" path="m557213,2381l819151,,4290,775196,,526256,557213,2381xe" fillcolor="#234e8f" stroked="f">
                <v:path arrowok="t" o:connecttype="custom" o:connectlocs="2638427,11274;3878715,0;20313,3670586;0,2491845;2638427,11274" o:connectangles="0,0,0,0,0"/>
              </v:shape>
              <w10:wrap anchorx="page"/>
            </v:group>
          </w:pict>
        </mc:Fallback>
      </mc:AlternateContent>
    </w:r>
    <w:r w:rsidR="003F2DAD" w:rsidRPr="0066435C">
      <w:t xml:space="preserve"> </w:t>
    </w:r>
    <w:sdt>
      <w:sdtPr>
        <w:alias w:val="Title"/>
        <w:tag w:val=""/>
        <w:id w:val="156791231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20632">
          <w:rPr>
            <w:lang w:val="en-US"/>
          </w:rPr>
          <w:t>HR-NEI</w:t>
        </w:r>
        <w:r w:rsidR="006D0EA0">
          <w:rPr>
            <w:lang w:val="en-US"/>
          </w:rPr>
          <w:t>-</w:t>
        </w:r>
        <w:r w:rsidR="00620632">
          <w:rPr>
            <w:lang w:val="en-US"/>
          </w:rPr>
          <w:t>New Employee Information Form</w:t>
        </w:r>
      </w:sdtContent>
    </w:sdt>
  </w:p>
  <w:p w:rsidR="003F2DAD" w:rsidRDefault="004105A6" w:rsidP="00064DE6">
    <w:pPr>
      <w:tabs>
        <w:tab w:val="left" w:pos="0"/>
        <w:tab w:val="left" w:pos="90"/>
      </w:tabs>
      <w:spacing w:after="120" w:line="240" w:lineRule="auto"/>
      <w:ind w:right="-720"/>
      <w:jc w:val="left"/>
    </w:pPr>
    <w:r>
      <w:pict w14:anchorId="1ACD0A29">
        <v:rect id="_x0000_i1025" style="width:498.95pt;height:.05pt" o:hrpct="99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42A88"/>
    <w:multiLevelType w:val="multilevel"/>
    <w:tmpl w:val="326E149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FA248E4"/>
    <w:multiLevelType w:val="hybridMultilevel"/>
    <w:tmpl w:val="59E4D4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516428F"/>
    <w:multiLevelType w:val="hybridMultilevel"/>
    <w:tmpl w:val="59E4D4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attachedTemplate r:id="rId1"/>
  <w:styleLockTheme/>
  <w:styleLockQFSet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EBA"/>
    <w:rsid w:val="000006E7"/>
    <w:rsid w:val="00000761"/>
    <w:rsid w:val="00013FA8"/>
    <w:rsid w:val="00023389"/>
    <w:rsid w:val="00025D93"/>
    <w:rsid w:val="00045717"/>
    <w:rsid w:val="00045BD5"/>
    <w:rsid w:val="00046B5E"/>
    <w:rsid w:val="00051ED2"/>
    <w:rsid w:val="00062FD5"/>
    <w:rsid w:val="00064DE6"/>
    <w:rsid w:val="00066476"/>
    <w:rsid w:val="00066577"/>
    <w:rsid w:val="00082A33"/>
    <w:rsid w:val="000855A6"/>
    <w:rsid w:val="000904B8"/>
    <w:rsid w:val="00092FBB"/>
    <w:rsid w:val="000A0BEE"/>
    <w:rsid w:val="000A2A6F"/>
    <w:rsid w:val="000B3219"/>
    <w:rsid w:val="000B43AB"/>
    <w:rsid w:val="000C10C6"/>
    <w:rsid w:val="000C4304"/>
    <w:rsid w:val="000C7737"/>
    <w:rsid w:val="000D0513"/>
    <w:rsid w:val="000D181E"/>
    <w:rsid w:val="000D7EB6"/>
    <w:rsid w:val="000E436D"/>
    <w:rsid w:val="000E4E27"/>
    <w:rsid w:val="00102529"/>
    <w:rsid w:val="00105610"/>
    <w:rsid w:val="001154D2"/>
    <w:rsid w:val="00117BC5"/>
    <w:rsid w:val="001201FA"/>
    <w:rsid w:val="0012037B"/>
    <w:rsid w:val="0012345B"/>
    <w:rsid w:val="001264D2"/>
    <w:rsid w:val="0013146C"/>
    <w:rsid w:val="001373E0"/>
    <w:rsid w:val="00145AE8"/>
    <w:rsid w:val="00150443"/>
    <w:rsid w:val="00163C22"/>
    <w:rsid w:val="00174BCD"/>
    <w:rsid w:val="00181CB1"/>
    <w:rsid w:val="00183468"/>
    <w:rsid w:val="00194515"/>
    <w:rsid w:val="001B0C8E"/>
    <w:rsid w:val="001B1A56"/>
    <w:rsid w:val="001C3C12"/>
    <w:rsid w:val="001D4A98"/>
    <w:rsid w:val="001D68DE"/>
    <w:rsid w:val="001E4FAC"/>
    <w:rsid w:val="002059CD"/>
    <w:rsid w:val="00211F5A"/>
    <w:rsid w:val="00220E74"/>
    <w:rsid w:val="00222CC4"/>
    <w:rsid w:val="0022315E"/>
    <w:rsid w:val="00230A64"/>
    <w:rsid w:val="0023716E"/>
    <w:rsid w:val="00240991"/>
    <w:rsid w:val="00242150"/>
    <w:rsid w:val="00264828"/>
    <w:rsid w:val="00276571"/>
    <w:rsid w:val="00294F37"/>
    <w:rsid w:val="002A070E"/>
    <w:rsid w:val="002A72E4"/>
    <w:rsid w:val="002B4AFF"/>
    <w:rsid w:val="002B5528"/>
    <w:rsid w:val="002C3521"/>
    <w:rsid w:val="002D5B0A"/>
    <w:rsid w:val="002E0B6E"/>
    <w:rsid w:val="002E21CB"/>
    <w:rsid w:val="002F0B20"/>
    <w:rsid w:val="002F19E5"/>
    <w:rsid w:val="00314B0B"/>
    <w:rsid w:val="00315A93"/>
    <w:rsid w:val="00326A22"/>
    <w:rsid w:val="00326F1A"/>
    <w:rsid w:val="00330D68"/>
    <w:rsid w:val="00330E25"/>
    <w:rsid w:val="003450AD"/>
    <w:rsid w:val="0034581A"/>
    <w:rsid w:val="00346194"/>
    <w:rsid w:val="0035049D"/>
    <w:rsid w:val="003565D5"/>
    <w:rsid w:val="00356C66"/>
    <w:rsid w:val="00370931"/>
    <w:rsid w:val="003738DD"/>
    <w:rsid w:val="00383C7E"/>
    <w:rsid w:val="00385A2C"/>
    <w:rsid w:val="0039212C"/>
    <w:rsid w:val="00393C58"/>
    <w:rsid w:val="003A5E09"/>
    <w:rsid w:val="003B510F"/>
    <w:rsid w:val="003B535D"/>
    <w:rsid w:val="003B5448"/>
    <w:rsid w:val="003C714A"/>
    <w:rsid w:val="003D4AFD"/>
    <w:rsid w:val="003D7E22"/>
    <w:rsid w:val="003E09C6"/>
    <w:rsid w:val="003E2360"/>
    <w:rsid w:val="003E51BC"/>
    <w:rsid w:val="003F2DAD"/>
    <w:rsid w:val="00401854"/>
    <w:rsid w:val="004018BE"/>
    <w:rsid w:val="00410415"/>
    <w:rsid w:val="004105A6"/>
    <w:rsid w:val="00410687"/>
    <w:rsid w:val="00421D5A"/>
    <w:rsid w:val="004226CE"/>
    <w:rsid w:val="004250A4"/>
    <w:rsid w:val="00430C2A"/>
    <w:rsid w:val="004337BE"/>
    <w:rsid w:val="00442ED4"/>
    <w:rsid w:val="0045485F"/>
    <w:rsid w:val="00457BBA"/>
    <w:rsid w:val="004624A8"/>
    <w:rsid w:val="00465E75"/>
    <w:rsid w:val="00480767"/>
    <w:rsid w:val="004816C7"/>
    <w:rsid w:val="00494156"/>
    <w:rsid w:val="0049737A"/>
    <w:rsid w:val="004A4A9F"/>
    <w:rsid w:val="004A7581"/>
    <w:rsid w:val="004C021B"/>
    <w:rsid w:val="004C37DB"/>
    <w:rsid w:val="004C69FA"/>
    <w:rsid w:val="004C6FFD"/>
    <w:rsid w:val="004D0CC7"/>
    <w:rsid w:val="004D7202"/>
    <w:rsid w:val="004D7F4E"/>
    <w:rsid w:val="004E60EE"/>
    <w:rsid w:val="00511746"/>
    <w:rsid w:val="0053246C"/>
    <w:rsid w:val="00532ADB"/>
    <w:rsid w:val="00544C20"/>
    <w:rsid w:val="005450D3"/>
    <w:rsid w:val="00562B85"/>
    <w:rsid w:val="0056331E"/>
    <w:rsid w:val="00590FE6"/>
    <w:rsid w:val="005969C2"/>
    <w:rsid w:val="005A240F"/>
    <w:rsid w:val="005B07A2"/>
    <w:rsid w:val="005B0D7B"/>
    <w:rsid w:val="005C6D7A"/>
    <w:rsid w:val="005C76B6"/>
    <w:rsid w:val="005E040F"/>
    <w:rsid w:val="005E103A"/>
    <w:rsid w:val="005E2A2E"/>
    <w:rsid w:val="005E6221"/>
    <w:rsid w:val="005F1022"/>
    <w:rsid w:val="00620632"/>
    <w:rsid w:val="00630148"/>
    <w:rsid w:val="00632076"/>
    <w:rsid w:val="00633F56"/>
    <w:rsid w:val="00635263"/>
    <w:rsid w:val="006435F5"/>
    <w:rsid w:val="006439F0"/>
    <w:rsid w:val="006508AF"/>
    <w:rsid w:val="0065361F"/>
    <w:rsid w:val="00654855"/>
    <w:rsid w:val="0066435C"/>
    <w:rsid w:val="00680E10"/>
    <w:rsid w:val="00683FA8"/>
    <w:rsid w:val="006871BF"/>
    <w:rsid w:val="00690FDB"/>
    <w:rsid w:val="006918A5"/>
    <w:rsid w:val="006A20F1"/>
    <w:rsid w:val="006A7999"/>
    <w:rsid w:val="006C2549"/>
    <w:rsid w:val="006D0EA0"/>
    <w:rsid w:val="006D35F0"/>
    <w:rsid w:val="006F2139"/>
    <w:rsid w:val="006F2A56"/>
    <w:rsid w:val="00710CAA"/>
    <w:rsid w:val="00711D39"/>
    <w:rsid w:val="00714D74"/>
    <w:rsid w:val="0071549B"/>
    <w:rsid w:val="00724181"/>
    <w:rsid w:val="007305B6"/>
    <w:rsid w:val="007378A5"/>
    <w:rsid w:val="0074440D"/>
    <w:rsid w:val="007444E6"/>
    <w:rsid w:val="00744E05"/>
    <w:rsid w:val="007467AA"/>
    <w:rsid w:val="00755B03"/>
    <w:rsid w:val="007820C5"/>
    <w:rsid w:val="007844C6"/>
    <w:rsid w:val="007866ED"/>
    <w:rsid w:val="007A60A7"/>
    <w:rsid w:val="007A7530"/>
    <w:rsid w:val="007B4E5E"/>
    <w:rsid w:val="007C18D6"/>
    <w:rsid w:val="007C2947"/>
    <w:rsid w:val="007C46B9"/>
    <w:rsid w:val="007C48E0"/>
    <w:rsid w:val="007D55E5"/>
    <w:rsid w:val="007E00A7"/>
    <w:rsid w:val="007E1D95"/>
    <w:rsid w:val="007F7E67"/>
    <w:rsid w:val="00800FEA"/>
    <w:rsid w:val="0080687B"/>
    <w:rsid w:val="00810869"/>
    <w:rsid w:val="00824C66"/>
    <w:rsid w:val="00824DE6"/>
    <w:rsid w:val="00827CA0"/>
    <w:rsid w:val="0083279D"/>
    <w:rsid w:val="0084028A"/>
    <w:rsid w:val="0084181C"/>
    <w:rsid w:val="00846503"/>
    <w:rsid w:val="00857BA3"/>
    <w:rsid w:val="00857DC0"/>
    <w:rsid w:val="00886390"/>
    <w:rsid w:val="00886B4C"/>
    <w:rsid w:val="008923E8"/>
    <w:rsid w:val="00897C15"/>
    <w:rsid w:val="008A1853"/>
    <w:rsid w:val="008A30D9"/>
    <w:rsid w:val="008A3DEB"/>
    <w:rsid w:val="008A5C80"/>
    <w:rsid w:val="008A6C3E"/>
    <w:rsid w:val="008B339F"/>
    <w:rsid w:val="008B59A7"/>
    <w:rsid w:val="008C5B43"/>
    <w:rsid w:val="00907C94"/>
    <w:rsid w:val="00912107"/>
    <w:rsid w:val="00923E1B"/>
    <w:rsid w:val="00924558"/>
    <w:rsid w:val="00924621"/>
    <w:rsid w:val="00933036"/>
    <w:rsid w:val="00936084"/>
    <w:rsid w:val="00945294"/>
    <w:rsid w:val="00970AAD"/>
    <w:rsid w:val="00970E6E"/>
    <w:rsid w:val="00975023"/>
    <w:rsid w:val="00977051"/>
    <w:rsid w:val="00986FEC"/>
    <w:rsid w:val="009A3ECD"/>
    <w:rsid w:val="009A5F4B"/>
    <w:rsid w:val="009A7650"/>
    <w:rsid w:val="009B1B2A"/>
    <w:rsid w:val="009B2D46"/>
    <w:rsid w:val="009C0B29"/>
    <w:rsid w:val="009C62BD"/>
    <w:rsid w:val="009E0D5B"/>
    <w:rsid w:val="009E30CE"/>
    <w:rsid w:val="00A00A93"/>
    <w:rsid w:val="00A21371"/>
    <w:rsid w:val="00A256E6"/>
    <w:rsid w:val="00A30834"/>
    <w:rsid w:val="00A469D9"/>
    <w:rsid w:val="00A526D3"/>
    <w:rsid w:val="00A56767"/>
    <w:rsid w:val="00A71B62"/>
    <w:rsid w:val="00A8598C"/>
    <w:rsid w:val="00A85B24"/>
    <w:rsid w:val="00A86935"/>
    <w:rsid w:val="00A97814"/>
    <w:rsid w:val="00AB1649"/>
    <w:rsid w:val="00AB3A2A"/>
    <w:rsid w:val="00AB5418"/>
    <w:rsid w:val="00AD5096"/>
    <w:rsid w:val="00AE45A0"/>
    <w:rsid w:val="00AE5C04"/>
    <w:rsid w:val="00AF14D5"/>
    <w:rsid w:val="00B013A8"/>
    <w:rsid w:val="00B15541"/>
    <w:rsid w:val="00B16241"/>
    <w:rsid w:val="00B16DD1"/>
    <w:rsid w:val="00B312F9"/>
    <w:rsid w:val="00B40F75"/>
    <w:rsid w:val="00B415FE"/>
    <w:rsid w:val="00B42CF1"/>
    <w:rsid w:val="00B559A9"/>
    <w:rsid w:val="00B62A06"/>
    <w:rsid w:val="00B64010"/>
    <w:rsid w:val="00B653BD"/>
    <w:rsid w:val="00B775BB"/>
    <w:rsid w:val="00B77EEF"/>
    <w:rsid w:val="00B84AAC"/>
    <w:rsid w:val="00B9115D"/>
    <w:rsid w:val="00BA0C17"/>
    <w:rsid w:val="00BA2468"/>
    <w:rsid w:val="00BA35DE"/>
    <w:rsid w:val="00BC2E0C"/>
    <w:rsid w:val="00BC50F4"/>
    <w:rsid w:val="00BD31F7"/>
    <w:rsid w:val="00BD4679"/>
    <w:rsid w:val="00BE4418"/>
    <w:rsid w:val="00BF1E49"/>
    <w:rsid w:val="00BF6F4D"/>
    <w:rsid w:val="00C01D98"/>
    <w:rsid w:val="00C24C02"/>
    <w:rsid w:val="00C5189B"/>
    <w:rsid w:val="00C55660"/>
    <w:rsid w:val="00C7094D"/>
    <w:rsid w:val="00C81302"/>
    <w:rsid w:val="00C8229B"/>
    <w:rsid w:val="00C82CA6"/>
    <w:rsid w:val="00C83404"/>
    <w:rsid w:val="00C85A30"/>
    <w:rsid w:val="00C866A9"/>
    <w:rsid w:val="00C96C9B"/>
    <w:rsid w:val="00CA27D4"/>
    <w:rsid w:val="00CB308F"/>
    <w:rsid w:val="00CB5A90"/>
    <w:rsid w:val="00CB7D7C"/>
    <w:rsid w:val="00CD0271"/>
    <w:rsid w:val="00CD4EEE"/>
    <w:rsid w:val="00CD6C76"/>
    <w:rsid w:val="00CE043C"/>
    <w:rsid w:val="00CE1E8D"/>
    <w:rsid w:val="00CE3591"/>
    <w:rsid w:val="00CF08CC"/>
    <w:rsid w:val="00CF142B"/>
    <w:rsid w:val="00CF365A"/>
    <w:rsid w:val="00CF3F7E"/>
    <w:rsid w:val="00CF5C73"/>
    <w:rsid w:val="00D00E2F"/>
    <w:rsid w:val="00D07EBD"/>
    <w:rsid w:val="00D15297"/>
    <w:rsid w:val="00D161F6"/>
    <w:rsid w:val="00D32C62"/>
    <w:rsid w:val="00D32E83"/>
    <w:rsid w:val="00D36EDF"/>
    <w:rsid w:val="00D3718A"/>
    <w:rsid w:val="00D575C6"/>
    <w:rsid w:val="00D61179"/>
    <w:rsid w:val="00D70B18"/>
    <w:rsid w:val="00D75E0D"/>
    <w:rsid w:val="00D813CC"/>
    <w:rsid w:val="00D9104E"/>
    <w:rsid w:val="00DA3E33"/>
    <w:rsid w:val="00DA4DDB"/>
    <w:rsid w:val="00DC0419"/>
    <w:rsid w:val="00DC1B3E"/>
    <w:rsid w:val="00DC736B"/>
    <w:rsid w:val="00DD265C"/>
    <w:rsid w:val="00DE084B"/>
    <w:rsid w:val="00E13C84"/>
    <w:rsid w:val="00E1576E"/>
    <w:rsid w:val="00E17674"/>
    <w:rsid w:val="00E20029"/>
    <w:rsid w:val="00E204C6"/>
    <w:rsid w:val="00E224F4"/>
    <w:rsid w:val="00E233F1"/>
    <w:rsid w:val="00E2341D"/>
    <w:rsid w:val="00E24F70"/>
    <w:rsid w:val="00E30883"/>
    <w:rsid w:val="00E31CA5"/>
    <w:rsid w:val="00E3251B"/>
    <w:rsid w:val="00E42FDC"/>
    <w:rsid w:val="00E45F7A"/>
    <w:rsid w:val="00E51A32"/>
    <w:rsid w:val="00E5460F"/>
    <w:rsid w:val="00E55B1A"/>
    <w:rsid w:val="00E56A56"/>
    <w:rsid w:val="00E645D7"/>
    <w:rsid w:val="00E66480"/>
    <w:rsid w:val="00E74932"/>
    <w:rsid w:val="00E76278"/>
    <w:rsid w:val="00E93483"/>
    <w:rsid w:val="00E937FE"/>
    <w:rsid w:val="00EA437A"/>
    <w:rsid w:val="00EA70AB"/>
    <w:rsid w:val="00EC7289"/>
    <w:rsid w:val="00EE74BF"/>
    <w:rsid w:val="00EF1253"/>
    <w:rsid w:val="00EF6B52"/>
    <w:rsid w:val="00EF7299"/>
    <w:rsid w:val="00EF7ABD"/>
    <w:rsid w:val="00F00368"/>
    <w:rsid w:val="00F01171"/>
    <w:rsid w:val="00F01E66"/>
    <w:rsid w:val="00F047C5"/>
    <w:rsid w:val="00F11CD5"/>
    <w:rsid w:val="00F17A6A"/>
    <w:rsid w:val="00F17B37"/>
    <w:rsid w:val="00F17BAA"/>
    <w:rsid w:val="00F23EBA"/>
    <w:rsid w:val="00F30910"/>
    <w:rsid w:val="00F422BF"/>
    <w:rsid w:val="00F43ECE"/>
    <w:rsid w:val="00F45FC3"/>
    <w:rsid w:val="00F557A3"/>
    <w:rsid w:val="00F574F4"/>
    <w:rsid w:val="00F60AAA"/>
    <w:rsid w:val="00F65231"/>
    <w:rsid w:val="00F72358"/>
    <w:rsid w:val="00F77E42"/>
    <w:rsid w:val="00F827C3"/>
    <w:rsid w:val="00F91880"/>
    <w:rsid w:val="00F91B34"/>
    <w:rsid w:val="00FA3C3C"/>
    <w:rsid w:val="00FD018A"/>
    <w:rsid w:val="00FD1E68"/>
    <w:rsid w:val="00FD7287"/>
    <w:rsid w:val="00FE0A26"/>
    <w:rsid w:val="00FE1317"/>
    <w:rsid w:val="00FE6C79"/>
    <w:rsid w:val="00FF0AB4"/>
    <w:rsid w:val="00FF1449"/>
    <w:rsid w:val="00FF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B477D6-A462-4585-BD01-93CA4D3E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9A7"/>
    <w:pPr>
      <w:jc w:val="both"/>
    </w:pPr>
    <w:rPr>
      <w:rFonts w:ascii="Arial" w:hAnsi="Arial"/>
      <w:color w:val="002060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9A7"/>
    <w:pPr>
      <w:keepNext/>
      <w:keepLines/>
      <w:numPr>
        <w:numId w:val="2"/>
      </w:numPr>
      <w:spacing w:before="480" w:after="240"/>
      <w:outlineLvl w:val="0"/>
    </w:pPr>
    <w:rPr>
      <w:rFonts w:eastAsiaTheme="majorEastAsia" w:cs="Arial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F2DAD"/>
    <w:pPr>
      <w:keepNext/>
      <w:keepLines/>
      <w:numPr>
        <w:ilvl w:val="1"/>
        <w:numId w:val="2"/>
      </w:numPr>
      <w:spacing w:before="200" w:after="120"/>
      <w:outlineLvl w:val="1"/>
    </w:pPr>
    <w:rPr>
      <w:rFonts w:asciiTheme="minorHAnsi" w:eastAsiaTheme="majorEastAsia" w:hAnsiTheme="minorHAnsi" w:cs="Arial"/>
      <w:b/>
      <w:bCs/>
      <w:color w:val="1F497D" w:themeColor="text2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9A7"/>
    <w:pPr>
      <w:keepNext/>
      <w:keepLines/>
      <w:numPr>
        <w:ilvl w:val="2"/>
        <w:numId w:val="2"/>
      </w:numPr>
      <w:spacing w:before="200" w:after="120"/>
      <w:outlineLvl w:val="2"/>
    </w:pPr>
    <w:rPr>
      <w:rFonts w:eastAsiaTheme="majorEastAsia" w:cs="Arial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9A7"/>
    <w:pPr>
      <w:keepNext/>
      <w:keepLines/>
      <w:numPr>
        <w:ilvl w:val="3"/>
        <w:numId w:val="2"/>
      </w:numPr>
      <w:spacing w:before="200" w:after="120"/>
      <w:outlineLvl w:val="3"/>
    </w:pPr>
    <w:rPr>
      <w:rFonts w:eastAsiaTheme="majorEastAsia" w:cs="Arial"/>
      <w:b/>
      <w:bCs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59A7"/>
    <w:pPr>
      <w:keepNext/>
      <w:keepLines/>
      <w:numPr>
        <w:ilvl w:val="4"/>
        <w:numId w:val="2"/>
      </w:numPr>
      <w:spacing w:before="120" w:after="120"/>
      <w:outlineLvl w:val="4"/>
    </w:pPr>
    <w:rPr>
      <w:rFonts w:eastAsiaTheme="majorEastAsia" w:cs="Arial"/>
      <w:color w:val="243F60" w:themeColor="accent1" w:themeShade="7F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9A7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9A7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9A7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9A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F1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42B"/>
  </w:style>
  <w:style w:type="paragraph" w:styleId="Footer">
    <w:name w:val="footer"/>
    <w:basedOn w:val="Normal"/>
    <w:link w:val="FooterChar"/>
    <w:uiPriority w:val="99"/>
    <w:unhideWhenUsed/>
    <w:rsid w:val="00CF1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42B"/>
  </w:style>
  <w:style w:type="paragraph" w:styleId="BalloonText">
    <w:name w:val="Balloon Text"/>
    <w:basedOn w:val="Normal"/>
    <w:link w:val="BalloonTextChar"/>
    <w:uiPriority w:val="99"/>
    <w:semiHidden/>
    <w:unhideWhenUsed/>
    <w:rsid w:val="00CF1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42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B59A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B59A7"/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8B59A7"/>
    <w:pPr>
      <w:spacing w:after="300" w:line="240" w:lineRule="auto"/>
      <w:contextualSpacing/>
    </w:pPr>
    <w:rPr>
      <w:rFonts w:ascii="Trebuchet MS" w:eastAsiaTheme="majorEastAsia" w:hAnsi="Trebuchet MS" w:cs="Arial"/>
      <w:b/>
      <w:color w:val="17365D" w:themeColor="text2" w:themeShade="BF"/>
      <w:spacing w:val="5"/>
      <w:kern w:val="28"/>
      <w:sz w:val="7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8B59A7"/>
    <w:rPr>
      <w:rFonts w:ascii="Trebuchet MS" w:eastAsiaTheme="majorEastAsia" w:hAnsi="Trebuchet MS" w:cs="Arial"/>
      <w:b/>
      <w:color w:val="17365D" w:themeColor="text2" w:themeShade="BF"/>
      <w:spacing w:val="5"/>
      <w:kern w:val="28"/>
      <w:sz w:val="72"/>
      <w:szCs w:val="52"/>
      <w:lang w:eastAsia="ja-JP"/>
    </w:rPr>
  </w:style>
  <w:style w:type="paragraph" w:styleId="Subtitle">
    <w:name w:val="Subtitle"/>
    <w:basedOn w:val="Heading2"/>
    <w:next w:val="Normal"/>
    <w:link w:val="SubtitleChar"/>
    <w:uiPriority w:val="11"/>
    <w:qFormat/>
    <w:rsid w:val="008B59A7"/>
    <w:pPr>
      <w:numPr>
        <w:ilvl w:val="0"/>
        <w:numId w:val="0"/>
      </w:numPr>
      <w:jc w:val="center"/>
    </w:pPr>
    <w:rPr>
      <w:rFonts w:ascii="Century Gothic" w:hAnsi="Century Gothic"/>
      <w:b w:val="0"/>
      <w:color w:val="365F91" w:themeColor="accent1" w:themeShade="BF"/>
      <w:sz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8B59A7"/>
    <w:rPr>
      <w:rFonts w:ascii="Century Gothic" w:eastAsiaTheme="majorEastAsia" w:hAnsi="Century Gothic" w:cs="Arial"/>
      <w:bCs/>
      <w:color w:val="365F91" w:themeColor="accent1" w:themeShade="BF"/>
      <w:sz w:val="24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8B59A7"/>
    <w:rPr>
      <w:rFonts w:ascii="Arial" w:eastAsiaTheme="majorEastAsia" w:hAnsi="Arial" w:cs="Arial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2DAD"/>
    <w:rPr>
      <w:rFonts w:eastAsiaTheme="majorEastAsia" w:cs="Arial"/>
      <w:b/>
      <w:bCs/>
      <w:color w:val="1F497D" w:themeColor="text2"/>
      <w:sz w:val="32"/>
      <w:szCs w:val="32"/>
    </w:rPr>
  </w:style>
  <w:style w:type="paragraph" w:styleId="NormalWeb">
    <w:name w:val="Normal (Web)"/>
    <w:basedOn w:val="Normal"/>
    <w:uiPriority w:val="99"/>
    <w:unhideWhenUsed/>
    <w:rsid w:val="00680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itle1">
    <w:name w:val="Title1"/>
    <w:basedOn w:val="Normal"/>
    <w:locked/>
    <w:rsid w:val="00D3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36ED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B59A7"/>
    <w:rPr>
      <w:rFonts w:ascii="Arial" w:eastAsiaTheme="majorEastAsia" w:hAnsi="Arial" w:cs="Arial"/>
      <w:b/>
      <w:bCs/>
      <w:color w:val="4F81BD" w:themeColor="accent1"/>
      <w:lang w:val="en-GB"/>
    </w:rPr>
  </w:style>
  <w:style w:type="character" w:styleId="Hyperlink">
    <w:name w:val="Hyperlink"/>
    <w:basedOn w:val="DefaultParagraphFont"/>
    <w:uiPriority w:val="99"/>
    <w:unhideWhenUsed/>
    <w:rsid w:val="007844C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4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44C6"/>
    <w:rPr>
      <w:rFonts w:ascii="Courier New" w:eastAsia="Times New Roman" w:hAnsi="Courier New" w:cs="Courier New"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sid w:val="008B59A7"/>
    <w:rPr>
      <w:b/>
      <w:bCs/>
      <w:i w:val="0"/>
      <w:iCs w:val="0"/>
    </w:rPr>
  </w:style>
  <w:style w:type="character" w:customStyle="1" w:styleId="hl-comment1">
    <w:name w:val="hl-comment1"/>
    <w:basedOn w:val="DefaultParagraphFont"/>
    <w:locked/>
    <w:rsid w:val="007844C6"/>
    <w:rPr>
      <w:i/>
      <w:iCs/>
      <w:color w:val="3F5F5F"/>
    </w:rPr>
  </w:style>
  <w:style w:type="character" w:customStyle="1" w:styleId="hl-tag1">
    <w:name w:val="hl-tag1"/>
    <w:basedOn w:val="DefaultParagraphFont"/>
    <w:locked/>
    <w:rsid w:val="007844C6"/>
    <w:rPr>
      <w:color w:val="3F7F7F"/>
    </w:rPr>
  </w:style>
  <w:style w:type="character" w:customStyle="1" w:styleId="hl-attribute1">
    <w:name w:val="hl-attribute1"/>
    <w:basedOn w:val="DefaultParagraphFont"/>
    <w:locked/>
    <w:rsid w:val="00F827C3"/>
    <w:rPr>
      <w:color w:val="7F007F"/>
    </w:rPr>
  </w:style>
  <w:style w:type="character" w:customStyle="1" w:styleId="hl-value1">
    <w:name w:val="hl-value1"/>
    <w:basedOn w:val="DefaultParagraphFont"/>
    <w:locked/>
    <w:rsid w:val="00F827C3"/>
    <w:rPr>
      <w:color w:val="2A00FF"/>
    </w:rPr>
  </w:style>
  <w:style w:type="paragraph" w:styleId="ListParagraph">
    <w:name w:val="List Paragraph"/>
    <w:basedOn w:val="Normal"/>
    <w:uiPriority w:val="34"/>
    <w:qFormat/>
    <w:rsid w:val="008B59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4AFF"/>
    <w:rPr>
      <w:color w:val="808080"/>
    </w:rPr>
  </w:style>
  <w:style w:type="table" w:styleId="TableGrid">
    <w:name w:val="Table Grid"/>
    <w:basedOn w:val="TableNormal"/>
    <w:uiPriority w:val="59"/>
    <w:locked/>
    <w:rsid w:val="000457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locked/>
    <w:rsid w:val="0004571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8B59A7"/>
    <w:rPr>
      <w:rFonts w:ascii="Arial" w:eastAsiaTheme="majorEastAsia" w:hAnsi="Arial" w:cs="Arial"/>
      <w:b/>
      <w:bCs/>
      <w:iCs/>
      <w:color w:val="4F81BD" w:themeColor="accent1"/>
      <w:sz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8B59A7"/>
    <w:rPr>
      <w:rFonts w:ascii="Arial" w:eastAsiaTheme="majorEastAsia" w:hAnsi="Arial" w:cs="Arial"/>
      <w:color w:val="243F60" w:themeColor="accent1" w:themeShade="7F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9A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9A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9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9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B59A7"/>
    <w:pPr>
      <w:numPr>
        <w:numId w:val="0"/>
      </w:numPr>
      <w:spacing w:after="0"/>
      <w:jc w:val="left"/>
      <w:outlineLvl w:val="9"/>
    </w:pPr>
    <w:rPr>
      <w:rFonts w:asciiTheme="majorHAnsi" w:hAnsiTheme="majorHAnsi" w:cstheme="majorBidi"/>
      <w:lang w:val="en-GB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E66480"/>
    <w:pPr>
      <w:spacing w:after="100"/>
      <w:ind w:left="200"/>
    </w:pPr>
    <w:rPr>
      <w:rFonts w:asciiTheme="minorHAnsi" w:hAnsiTheme="minorHAnsi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E66480"/>
    <w:pPr>
      <w:spacing w:after="100"/>
    </w:pPr>
    <w:rPr>
      <w:rFonts w:asciiTheme="minorHAnsi" w:hAnsiTheme="minorHAnsi"/>
      <w:sz w:val="24"/>
    </w:rPr>
  </w:style>
  <w:style w:type="table" w:styleId="MediumList1-Accent1">
    <w:name w:val="Medium List 1 Accent 1"/>
    <w:aliases w:val="MavericTable"/>
    <w:basedOn w:val="TableNormal"/>
    <w:uiPriority w:val="65"/>
    <w:locked/>
    <w:rsid w:val="001373E0"/>
    <w:pPr>
      <w:spacing w:before="60" w:after="6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Ind w:w="0" w:type="dxa"/>
      <w:tblBorders>
        <w:top w:val="single" w:sz="4" w:space="0" w:color="ECF1F8"/>
        <w:left w:val="single" w:sz="4" w:space="0" w:color="ECF1F8"/>
        <w:bottom w:val="single" w:sz="4" w:space="0" w:color="ECF1F8"/>
        <w:right w:val="single" w:sz="4" w:space="0" w:color="ECF1F8"/>
        <w:insideH w:val="single" w:sz="4" w:space="0" w:color="ECF1F8"/>
        <w:insideV w:val="single" w:sz="4" w:space="0" w:color="ECF1F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eastAsiaTheme="majorEastAsia" w:hAnsi="Arial" w:cstheme="majorBidi"/>
        <w:b/>
        <w:i w:val="0"/>
        <w:color w:val="FFFFFF"/>
        <w:sz w:val="20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bCs/>
        <w:color w:val="1F497D" w:themeColor="text2"/>
        <w:sz w:val="2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 w:val="0"/>
        <w:bCs/>
      </w:rPr>
    </w:tblStylePr>
    <w:tblStylePr w:type="lastCol">
      <w:rPr>
        <w:rFonts w:ascii="Arial" w:hAnsi="Arial"/>
        <w:b w:val="0"/>
        <w:bCs/>
        <w:sz w:val="20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tcBorders>
          <w:insideH w:val="nil"/>
          <w:insideV w:val="single" w:sz="4" w:space="0" w:color="1F497D" w:themeColor="text2"/>
        </w:tcBorders>
      </w:tcPr>
    </w:tblStylePr>
    <w:tblStylePr w:type="band2Vert">
      <w:tblPr/>
      <w:tcPr>
        <w:tcBorders>
          <w:insideV w:val="nil"/>
        </w:tcBorders>
      </w:tcPr>
    </w:tblStylePr>
    <w:tblStylePr w:type="band2Horz">
      <w:tblPr/>
      <w:tcPr>
        <w:shd w:val="clear" w:color="auto" w:fill="DBE5F1" w:themeFill="accent1" w:themeFillTint="33"/>
      </w:tcPr>
    </w:tblStylePr>
  </w:style>
  <w:style w:type="paragraph" w:customStyle="1" w:styleId="TableHeader">
    <w:name w:val="Table Header"/>
    <w:basedOn w:val="Normal"/>
    <w:link w:val="TableHeaderChar"/>
    <w:qFormat/>
    <w:locked/>
    <w:rsid w:val="008B59A7"/>
    <w:pPr>
      <w:spacing w:after="0" w:line="240" w:lineRule="auto"/>
    </w:pPr>
    <w:rPr>
      <w:rFonts w:eastAsiaTheme="majorEastAsia" w:cstheme="majorBidi"/>
      <w:b/>
      <w:sz w:val="24"/>
      <w:lang w:val="en-US"/>
    </w:rPr>
  </w:style>
  <w:style w:type="paragraph" w:customStyle="1" w:styleId="TableContent">
    <w:name w:val="Table Content"/>
    <w:basedOn w:val="Normal"/>
    <w:link w:val="TableContentChar"/>
    <w:qFormat/>
    <w:locked/>
    <w:rsid w:val="008B59A7"/>
    <w:pPr>
      <w:spacing w:after="0" w:line="240" w:lineRule="auto"/>
    </w:pPr>
    <w:rPr>
      <w:lang w:val="en-US"/>
    </w:rPr>
  </w:style>
  <w:style w:type="character" w:customStyle="1" w:styleId="TableHeaderChar">
    <w:name w:val="Table Header Char"/>
    <w:basedOn w:val="DefaultParagraphFont"/>
    <w:link w:val="TableHeader"/>
    <w:rsid w:val="008B59A7"/>
    <w:rPr>
      <w:rFonts w:ascii="Arial" w:eastAsiaTheme="majorEastAsia" w:hAnsi="Arial" w:cstheme="majorBidi"/>
      <w:b/>
      <w:color w:val="002060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66480"/>
    <w:pPr>
      <w:spacing w:after="100"/>
      <w:ind w:left="400"/>
    </w:pPr>
    <w:rPr>
      <w:rFonts w:asciiTheme="minorHAnsi" w:hAnsiTheme="minorHAnsi"/>
      <w:sz w:val="24"/>
    </w:rPr>
  </w:style>
  <w:style w:type="character" w:customStyle="1" w:styleId="TableContentChar">
    <w:name w:val="Table Content Char"/>
    <w:basedOn w:val="DefaultParagraphFont"/>
    <w:link w:val="TableContent"/>
    <w:rsid w:val="008B59A7"/>
    <w:rPr>
      <w:rFonts w:ascii="Arial" w:hAnsi="Arial"/>
      <w:color w:val="002060"/>
      <w:sz w:val="20"/>
    </w:rPr>
  </w:style>
  <w:style w:type="paragraph" w:customStyle="1" w:styleId="TitleOthers">
    <w:name w:val="Title Others"/>
    <w:basedOn w:val="Subtitle"/>
    <w:link w:val="TitleOthersChar"/>
    <w:qFormat/>
    <w:locked/>
    <w:rsid w:val="008B59A7"/>
    <w:pPr>
      <w:spacing w:before="0" w:line="240" w:lineRule="auto"/>
      <w:jc w:val="left"/>
    </w:pPr>
    <w:rPr>
      <w:b/>
      <w:szCs w:val="24"/>
    </w:rPr>
  </w:style>
  <w:style w:type="character" w:customStyle="1" w:styleId="TitleOthersChar">
    <w:name w:val="Title Others Char"/>
    <w:basedOn w:val="FooterChar"/>
    <w:link w:val="TitleOthers"/>
    <w:rsid w:val="008B59A7"/>
    <w:rPr>
      <w:rFonts w:ascii="Century Gothic" w:eastAsiaTheme="majorEastAsia" w:hAnsi="Century Gothic" w:cs="Arial"/>
      <w:b/>
      <w:bCs/>
      <w:color w:val="365F91" w:themeColor="accent1" w:themeShade="BF"/>
      <w:sz w:val="24"/>
      <w:szCs w:val="24"/>
      <w:lang w:val="en-GB"/>
    </w:rPr>
  </w:style>
  <w:style w:type="table" w:styleId="MediumGrid3-Accent5">
    <w:name w:val="Medium Grid 3 Accent 5"/>
    <w:aliases w:val="Maveric Table"/>
    <w:basedOn w:val="TableNormal"/>
    <w:uiPriority w:val="69"/>
    <w:locked/>
    <w:rsid w:val="0013146C"/>
    <w:pPr>
      <w:spacing w:before="120" w:after="120" w:line="240" w:lineRule="auto"/>
    </w:pPr>
    <w:rPr>
      <w:rFonts w:ascii="Arial" w:hAnsi="Arial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pPr>
        <w:jc w:val="center"/>
      </w:pPr>
      <w:rPr>
        <w:rFonts w:ascii="Arial" w:hAnsi="Arial"/>
        <w:b/>
        <w:bCs/>
        <w:i w:val="0"/>
        <w:iCs w:val="0"/>
        <w:color w:val="FFFFFF" w:themeColor="background1"/>
        <w:sz w:val="22"/>
      </w:rPr>
      <w:tblPr/>
      <w:tcPr>
        <w:shd w:val="clear" w:color="auto" w:fill="17365D" w:themeFill="text2" w:themeFillShade="BF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</w:tblStylePr>
    <w:tblStylePr w:type="lastCol">
      <w:rPr>
        <w:b/>
        <w:bCs/>
        <w:i w:val="0"/>
        <w:iCs w:val="0"/>
        <w:color w:val="FFFFFF" w:themeColor="background1"/>
      </w:rPr>
      <w:tblPr/>
      <w:tcPr>
        <w:shd w:val="clear" w:color="auto" w:fill="A5D5E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rPr>
        <w:rFonts w:ascii="Arial" w:hAnsi="Arial"/>
        <w:sz w:val="20"/>
      </w:rPr>
      <w:tblPr/>
      <w:tcPr>
        <w:shd w:val="clear" w:color="auto" w:fill="FBFDFF"/>
      </w:tcPr>
    </w:tblStylePr>
    <w:tblStylePr w:type="band2Horz">
      <w:rPr>
        <w:rFonts w:ascii="Arial" w:hAnsi="Arial"/>
        <w:sz w:val="20"/>
      </w:rPr>
      <w:tblPr/>
      <w:tcPr>
        <w:shd w:val="clear" w:color="auto" w:fill="D2EAF1"/>
      </w:tcPr>
    </w:tblStylePr>
  </w:style>
  <w:style w:type="table" w:customStyle="1" w:styleId="Maveric">
    <w:name w:val="Maveric"/>
    <w:basedOn w:val="TableNormal"/>
    <w:uiPriority w:val="99"/>
    <w:rsid w:val="0023716E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OC4">
    <w:name w:val="toc 4"/>
    <w:basedOn w:val="Normal"/>
    <w:next w:val="Normal"/>
    <w:autoRedefine/>
    <w:uiPriority w:val="39"/>
    <w:unhideWhenUsed/>
    <w:rsid w:val="006F2139"/>
    <w:pPr>
      <w:spacing w:after="100"/>
      <w:ind w:left="600"/>
    </w:pPr>
  </w:style>
  <w:style w:type="table" w:styleId="ListTable2-Accent3">
    <w:name w:val="List Table 2 Accent 3"/>
    <w:basedOn w:val="TableNormal"/>
    <w:uiPriority w:val="47"/>
    <w:rsid w:val="00E325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5">
    <w:name w:val="List Table 1 Light Accent 5"/>
    <w:basedOn w:val="TableNormal"/>
    <w:uiPriority w:val="46"/>
    <w:rsid w:val="00E3251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E325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C71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71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714A"/>
    <w:rPr>
      <w:rFonts w:ascii="Arial" w:hAnsi="Arial"/>
      <w:color w:val="002060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71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714A"/>
    <w:rPr>
      <w:rFonts w:ascii="Arial" w:hAnsi="Arial"/>
      <w:b/>
      <w:bCs/>
      <w:color w:val="002060"/>
      <w:sz w:val="20"/>
      <w:szCs w:val="20"/>
      <w:lang w:val="en-GB"/>
    </w:rPr>
  </w:style>
  <w:style w:type="paragraph" w:customStyle="1" w:styleId="Bodytextformainparas">
    <w:name w:val="Bodytext for main paras"/>
    <w:basedOn w:val="Normal"/>
    <w:rsid w:val="008A1853"/>
    <w:pPr>
      <w:tabs>
        <w:tab w:val="left" w:pos="4995"/>
      </w:tabs>
      <w:suppressAutoHyphens/>
      <w:overflowPunct w:val="0"/>
      <w:autoSpaceDE w:val="0"/>
      <w:autoSpaceDN w:val="0"/>
      <w:adjustRightInd w:val="0"/>
      <w:spacing w:after="0" w:line="336" w:lineRule="auto"/>
      <w:textAlignment w:val="baseline"/>
    </w:pPr>
    <w:rPr>
      <w:rFonts w:ascii="Times New Roman" w:eastAsia="Times New Roman" w:hAnsi="Times New Roman" w:cs="Times New Roman"/>
      <w:color w:val="auto"/>
      <w:sz w:val="22"/>
      <w:szCs w:val="20"/>
    </w:rPr>
  </w:style>
  <w:style w:type="paragraph" w:customStyle="1" w:styleId="TableHead">
    <w:name w:val="TableHead"/>
    <w:basedOn w:val="Normal"/>
    <w:uiPriority w:val="99"/>
    <w:rsid w:val="003B510F"/>
    <w:pPr>
      <w:widowControl w:val="0"/>
      <w:suppressAutoHyphens/>
      <w:spacing w:before="480" w:after="0" w:line="240" w:lineRule="auto"/>
      <w:ind w:left="288" w:hanging="144"/>
      <w:jc w:val="center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315A93"/>
    <w:pPr>
      <w:spacing w:after="0" w:line="240" w:lineRule="auto"/>
      <w:jc w:val="left"/>
    </w:pPr>
    <w:rPr>
      <w:rFonts w:ascii="Times New Roman" w:eastAsia="Times New Roman" w:hAnsi="Times New Roman" w:cs="Times New Roman"/>
      <w:color w:val="auto"/>
      <w:sz w:val="22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315A93"/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2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6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73628">
      <w:bodyDiv w:val="1"/>
      <w:marLeft w:val="10"/>
      <w:marRight w:val="1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066131">
              <w:marLeft w:val="450"/>
              <w:marRight w:val="0"/>
              <w:marTop w:val="150"/>
              <w:marBottom w:val="150"/>
              <w:divBdr>
                <w:top w:val="single" w:sz="6" w:space="8" w:color="000000"/>
                <w:left w:val="single" w:sz="6" w:space="15" w:color="000000"/>
                <w:bottom w:val="single" w:sz="6" w:space="15" w:color="000000"/>
                <w:right w:val="single" w:sz="6" w:space="15" w:color="000000"/>
              </w:divBdr>
            </w:div>
            <w:div w:id="9587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09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1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76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70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52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71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33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843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8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717670">
              <w:marLeft w:val="450"/>
              <w:marRight w:val="0"/>
              <w:marTop w:val="150"/>
              <w:marBottom w:val="150"/>
              <w:divBdr>
                <w:top w:val="single" w:sz="6" w:space="8" w:color="000000"/>
                <w:left w:val="single" w:sz="6" w:space="15" w:color="000000"/>
                <w:bottom w:val="single" w:sz="6" w:space="15" w:color="000000"/>
                <w:right w:val="single" w:sz="6" w:space="15" w:color="000000"/>
              </w:divBdr>
            </w:div>
          </w:divsChild>
        </w:div>
      </w:divsChild>
    </w:div>
    <w:div w:id="3030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6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7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2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1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78944">
      <w:bodyDiv w:val="1"/>
      <w:marLeft w:val="10"/>
      <w:marRight w:val="1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2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1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703">
              <w:marLeft w:val="450"/>
              <w:marRight w:val="0"/>
              <w:marTop w:val="150"/>
              <w:marBottom w:val="150"/>
              <w:divBdr>
                <w:top w:val="single" w:sz="6" w:space="8" w:color="000000"/>
                <w:left w:val="single" w:sz="6" w:space="15" w:color="000000"/>
                <w:bottom w:val="single" w:sz="6" w:space="15" w:color="000000"/>
                <w:right w:val="single" w:sz="6" w:space="15" w:color="000000"/>
              </w:divBdr>
            </w:div>
          </w:divsChild>
        </w:div>
      </w:divsChild>
    </w:div>
    <w:div w:id="773405061">
      <w:bodyDiv w:val="1"/>
      <w:marLeft w:val="10"/>
      <w:marRight w:val="1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5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59866">
              <w:marLeft w:val="450"/>
              <w:marRight w:val="0"/>
              <w:marTop w:val="150"/>
              <w:marBottom w:val="150"/>
              <w:divBdr>
                <w:top w:val="single" w:sz="6" w:space="8" w:color="000000"/>
                <w:left w:val="single" w:sz="6" w:space="15" w:color="000000"/>
                <w:bottom w:val="single" w:sz="6" w:space="15" w:color="000000"/>
                <w:right w:val="single" w:sz="6" w:space="15" w:color="000000"/>
              </w:divBdr>
            </w:div>
            <w:div w:id="338432439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3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631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054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1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0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7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82745">
      <w:bodyDiv w:val="1"/>
      <w:marLeft w:val="10"/>
      <w:marRight w:val="1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5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5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12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195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3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328503">
          <w:marLeft w:val="450"/>
          <w:marRight w:val="0"/>
          <w:marTop w:val="150"/>
          <w:marBottom w:val="150"/>
          <w:divBdr>
            <w:top w:val="single" w:sz="6" w:space="8" w:color="000000"/>
            <w:left w:val="single" w:sz="6" w:space="15" w:color="000000"/>
            <w:bottom w:val="single" w:sz="6" w:space="15" w:color="000000"/>
            <w:right w:val="single" w:sz="6" w:space="15" w:color="000000"/>
          </w:divBdr>
        </w:div>
        <w:div w:id="4508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62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5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874791">
          <w:marLeft w:val="450"/>
          <w:marRight w:val="0"/>
          <w:marTop w:val="150"/>
          <w:marBottom w:val="150"/>
          <w:divBdr>
            <w:top w:val="single" w:sz="6" w:space="8" w:color="000000"/>
            <w:left w:val="single" w:sz="6" w:space="15" w:color="000000"/>
            <w:bottom w:val="single" w:sz="6" w:space="15" w:color="000000"/>
            <w:right w:val="single" w:sz="6" w:space="15" w:color="000000"/>
          </w:divBdr>
        </w:div>
        <w:div w:id="8171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8181">
          <w:marLeft w:val="450"/>
          <w:marRight w:val="0"/>
          <w:marTop w:val="150"/>
          <w:marBottom w:val="150"/>
          <w:divBdr>
            <w:top w:val="single" w:sz="6" w:space="8" w:color="000000"/>
            <w:left w:val="single" w:sz="6" w:space="15" w:color="000000"/>
            <w:bottom w:val="single" w:sz="6" w:space="15" w:color="000000"/>
            <w:right w:val="single" w:sz="6" w:space="15" w:color="000000"/>
          </w:divBdr>
        </w:div>
        <w:div w:id="13803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79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26242">
      <w:bodyDiv w:val="1"/>
      <w:marLeft w:val="10"/>
      <w:marRight w:val="1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1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9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5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8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1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61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6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6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66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64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8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07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892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9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9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34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3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6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3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3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05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0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84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1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7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661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0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1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223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1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11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7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0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1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04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16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9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3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6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8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534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36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45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39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0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95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5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8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0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58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4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2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95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677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94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0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9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0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4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000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2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91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0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9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82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3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93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8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04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30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3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74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456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5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81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66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36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8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86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2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03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4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56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18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5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94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071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6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61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3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2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7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06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3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0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922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3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8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76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9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87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9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1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1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49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7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1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85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534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3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68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1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0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48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5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9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9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3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68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06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5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47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758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27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01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9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37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48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8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65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90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7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61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08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2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18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1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7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26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9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7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9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3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83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73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7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5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65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6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0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90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0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793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06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06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7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50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2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4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42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6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5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93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268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4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3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6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5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1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4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588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536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5799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8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5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7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7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3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866581">
      <w:bodyDiv w:val="1"/>
      <w:marLeft w:val="10"/>
      <w:marRight w:val="1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2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84461">
                  <w:marLeft w:val="450"/>
                  <w:marRight w:val="0"/>
                  <w:marTop w:val="150"/>
                  <w:marBottom w:val="150"/>
                  <w:divBdr>
                    <w:top w:val="single" w:sz="6" w:space="8" w:color="000000"/>
                    <w:left w:val="single" w:sz="6" w:space="15" w:color="000000"/>
                    <w:bottom w:val="single" w:sz="6" w:space="15" w:color="000000"/>
                    <w:right w:val="single" w:sz="6" w:space="15" w:color="000000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andover%20Files%20-%20Abdul\Templates\Maveric%20Template%20Late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2012-07-12T00:00:00</PublishDate>
  <Abstract>This document is a complete analysis on the technology stack options available in the market.  It also details the technology stack finally chosen for the TESTAC platform with the rationale behind the selection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D29C8E4F07B541A461B82AF66C4A80" ma:contentTypeVersion="" ma:contentTypeDescription="Create a new document." ma:contentTypeScope="" ma:versionID="4a1f9c014feba497fc117a667056f701">
  <xsd:schema xmlns:xsd="http://www.w3.org/2001/XMLSchema" xmlns:xs="http://www.w3.org/2001/XMLSchema" xmlns:p="http://schemas.microsoft.com/office/2006/metadata/properties" xmlns:ns2="1a65095e-b8a3-455d-b888-ea51be435143" xmlns:ns3="http://schemas.microsoft.com/sharepoint/v3/fields" xmlns:ns4="4e53ab0d-d6e4-49d3-bd71-bc9246c9995e" targetNamespace="http://schemas.microsoft.com/office/2006/metadata/properties" ma:root="true" ma:fieldsID="491950a7b49411a86597e579abeb00f7" ns2:_="" ns3:_="" ns4:_="">
    <xsd:import namespace="1a65095e-b8a3-455d-b888-ea51be435143"/>
    <xsd:import namespace="http://schemas.microsoft.com/sharepoint/v3/fields"/>
    <xsd:import namespace="4e53ab0d-d6e4-49d3-bd71-bc9246c9995e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3:_Version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5095e-b8a3-455d-b888-ea51be435143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8" nillable="true" ma:displayName="Document Type" ma:default="Confidential" ma:format="Dropdown" ma:internalName="Document_x0020_Type">
      <xsd:simpleType>
        <xsd:restriction base="dms:Choice">
          <xsd:enumeration value="Confidential"/>
          <xsd:enumeration value="Public"/>
          <xsd:enumeration value="Restricted"/>
          <xsd:enumeration value="Public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9" nillable="true" ma:displayName="Version" ma:internalName="_Ver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3ab0d-d6e4-49d3-bd71-bc9246c9995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Document_x0020_Type xmlns="1a65095e-b8a3-455d-b888-ea51be435143">Confidential</Document_x0020_Typ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D38B58-D4D3-4519-8AE6-996F4A13BB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01052E-EDF8-44BA-9C9E-FDE4DF4459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65095e-b8a3-455d-b888-ea51be435143"/>
    <ds:schemaRef ds:uri="http://schemas.microsoft.com/sharepoint/v3/fields"/>
    <ds:schemaRef ds:uri="4e53ab0d-d6e4-49d3-bd71-bc9246c999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3C1D2B-2607-4D69-AF70-4C0FC9A1174D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1a65095e-b8a3-455d-b888-ea51be435143"/>
  </ds:schemaRefs>
</ds:datastoreItem>
</file>

<file path=customXml/itemProps5.xml><?xml version="1.0" encoding="utf-8"?>
<ds:datastoreItem xmlns:ds="http://schemas.openxmlformats.org/officeDocument/2006/customXml" ds:itemID="{079F5FA7-4C36-4B4F-837B-7EC48D5DE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Maveric Template Latest</Template>
  <TotalTime>44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HR-NEI-New Employee Information Form</vt:lpstr>
    </vt:vector>
  </TitlesOfParts>
  <Company>Maveric Systems</Company>
  <LinksUpToDate>false</LinksUpToDate>
  <CharactersWithSpaces>2851</CharactersWithSpaces>
  <SharedDoc>false</SharedDoc>
  <HyperlinkBase>http://www.maveric-systems.com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HR-NEI-New Employee Information Form</dc:title>
  <dc:subject/>
  <dc:creator>Cipiga Karunakaran</dc:creator>
  <cp:lastModifiedBy>DELL</cp:lastModifiedBy>
  <cp:revision>11</cp:revision>
  <cp:lastPrinted>2018-07-12T10:38:00Z</cp:lastPrinted>
  <dcterms:created xsi:type="dcterms:W3CDTF">2018-09-28T09:50:00Z</dcterms:created>
  <dcterms:modified xsi:type="dcterms:W3CDTF">2021-02-12T13:31:00Z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0x01010007D29C8E4F07B541A461B82AF66C4A80</vt:lpwstr>
  </property>
  <property fmtid="{D5CDD505-2E9C-101B-9397-08002B2CF9AE}" pid="3" name="_dlc_DocIdItemGuid">
    <vt:lpwstr>a44bdfd0-74f5-43d6-ae3d-08c7e436168e</vt:lpwstr>
  </property>
</Properties>
</file>